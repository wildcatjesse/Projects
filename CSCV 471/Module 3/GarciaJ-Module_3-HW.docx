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F78" w:rsidRPr="00E570D0" w:rsidRDefault="003F7F78" w:rsidP="001C3FF5">
      <w:pPr>
        <w:spacing w:line="240" w:lineRule="auto"/>
      </w:pPr>
    </w:p>
    <w:p w:rsidR="003F7F78" w:rsidRPr="00E570D0" w:rsidRDefault="003F7F78" w:rsidP="001C3FF5">
      <w:pPr>
        <w:spacing w:line="240" w:lineRule="auto"/>
      </w:pPr>
    </w:p>
    <w:p w:rsidR="00D15CAC" w:rsidRPr="00E570D0" w:rsidRDefault="00D26EAE" w:rsidP="001C3FF5">
      <w:pPr>
        <w:spacing w:line="240" w:lineRule="auto"/>
        <w:jc w:val="center"/>
        <w:rPr>
          <w:b/>
          <w:bCs/>
        </w:rPr>
      </w:pPr>
      <w:r>
        <w:rPr>
          <w:b/>
          <w:bCs/>
        </w:rPr>
        <w:t>Module 3</w:t>
      </w:r>
      <w:r w:rsidR="00D063F0">
        <w:rPr>
          <w:b/>
          <w:bCs/>
        </w:rPr>
        <w:t xml:space="preserve"> Homework</w:t>
      </w:r>
    </w:p>
    <w:p w:rsidR="001C3FF5" w:rsidRPr="00E570D0" w:rsidRDefault="001C3FF5" w:rsidP="001C3FF5">
      <w:pPr>
        <w:spacing w:line="240" w:lineRule="auto"/>
        <w:jc w:val="center"/>
        <w:rPr>
          <w:b/>
          <w:bCs/>
        </w:rPr>
      </w:pPr>
    </w:p>
    <w:p w:rsidR="003F7F78" w:rsidRPr="00E570D0" w:rsidRDefault="00680B50" w:rsidP="001C3FF5">
      <w:pPr>
        <w:widowControl w:val="0"/>
        <w:autoSpaceDE w:val="0"/>
        <w:autoSpaceDN w:val="0"/>
        <w:adjustRightInd w:val="0"/>
        <w:spacing w:after="0"/>
        <w:jc w:val="center"/>
        <w:rPr>
          <w:rFonts w:cs="Times New Roman"/>
          <w:szCs w:val="24"/>
        </w:rPr>
      </w:pPr>
      <w:r>
        <w:rPr>
          <w:rFonts w:cs="Times New Roman"/>
          <w:szCs w:val="24"/>
        </w:rPr>
        <w:t>Jesse Garcia</w:t>
      </w:r>
    </w:p>
    <w:p w:rsidR="003F7F78" w:rsidRPr="00E570D0" w:rsidRDefault="00185766" w:rsidP="001C3FF5">
      <w:pPr>
        <w:widowControl w:val="0"/>
        <w:autoSpaceDE w:val="0"/>
        <w:autoSpaceDN w:val="0"/>
        <w:adjustRightInd w:val="0"/>
        <w:spacing w:after="0"/>
        <w:jc w:val="center"/>
        <w:rPr>
          <w:rFonts w:cs="Times New Roman"/>
          <w:szCs w:val="24"/>
        </w:rPr>
      </w:pPr>
      <w:r w:rsidRPr="00E570D0">
        <w:rPr>
          <w:rFonts w:cs="Times New Roman"/>
          <w:szCs w:val="24"/>
        </w:rPr>
        <w:t>University</w:t>
      </w:r>
      <w:r w:rsidR="00E85F73">
        <w:rPr>
          <w:rFonts w:cs="Times New Roman"/>
          <w:szCs w:val="24"/>
        </w:rPr>
        <w:t xml:space="preserve"> of Arizona</w:t>
      </w:r>
    </w:p>
    <w:p w:rsidR="001C3FF5" w:rsidRPr="00E570D0" w:rsidRDefault="00E85F73" w:rsidP="001C3FF5">
      <w:pPr>
        <w:widowControl w:val="0"/>
        <w:autoSpaceDE w:val="0"/>
        <w:autoSpaceDN w:val="0"/>
        <w:adjustRightInd w:val="0"/>
        <w:spacing w:after="0"/>
        <w:jc w:val="center"/>
        <w:rPr>
          <w:rFonts w:cs="Times New Roman"/>
          <w:szCs w:val="24"/>
        </w:rPr>
      </w:pPr>
      <w:r>
        <w:rPr>
          <w:rFonts w:cs="Times New Roman"/>
          <w:szCs w:val="24"/>
        </w:rPr>
        <w:t>C</w:t>
      </w:r>
      <w:r w:rsidR="00D063F0">
        <w:rPr>
          <w:rFonts w:cs="Times New Roman"/>
          <w:szCs w:val="24"/>
        </w:rPr>
        <w:t>SCV 471: Artificial Intelligence</w:t>
      </w:r>
    </w:p>
    <w:p w:rsidR="003F7F78" w:rsidRPr="00E570D0" w:rsidRDefault="00D063F0" w:rsidP="001C3FF5">
      <w:pPr>
        <w:widowControl w:val="0"/>
        <w:autoSpaceDE w:val="0"/>
        <w:autoSpaceDN w:val="0"/>
        <w:adjustRightInd w:val="0"/>
        <w:spacing w:after="0"/>
        <w:jc w:val="center"/>
        <w:rPr>
          <w:rFonts w:cs="Times New Roman"/>
          <w:szCs w:val="24"/>
        </w:rPr>
      </w:pPr>
      <w:r>
        <w:rPr>
          <w:rFonts w:cs="Times New Roman"/>
          <w:szCs w:val="24"/>
        </w:rPr>
        <w:t>Karen Hand</w:t>
      </w:r>
    </w:p>
    <w:p w:rsidR="003F7F78" w:rsidRDefault="00D26EAE" w:rsidP="001C3FF5">
      <w:pPr>
        <w:jc w:val="center"/>
        <w:rPr>
          <w:rFonts w:cs="Times New Roman"/>
          <w:szCs w:val="24"/>
        </w:rPr>
      </w:pPr>
      <w:r>
        <w:rPr>
          <w:rFonts w:cs="Times New Roman"/>
          <w:szCs w:val="24"/>
        </w:rPr>
        <w:t>October 1</w:t>
      </w:r>
      <w:r w:rsidR="00D063F0">
        <w:rPr>
          <w:rFonts w:cs="Times New Roman"/>
          <w:szCs w:val="24"/>
        </w:rPr>
        <w:t>, 2023</w:t>
      </w:r>
    </w:p>
    <w:p w:rsidR="00D063F0" w:rsidRDefault="00D063F0" w:rsidP="001C3FF5">
      <w:pPr>
        <w:jc w:val="center"/>
        <w:rPr>
          <w:rFonts w:cs="Times New Roman"/>
          <w:szCs w:val="24"/>
        </w:rPr>
      </w:pPr>
    </w:p>
    <w:p w:rsidR="00D063F0" w:rsidRDefault="00D063F0">
      <w:pPr>
        <w:rPr>
          <w:rFonts w:cs="Times New Roman"/>
          <w:szCs w:val="24"/>
        </w:rPr>
      </w:pPr>
      <w:r>
        <w:rPr>
          <w:rFonts w:cs="Times New Roman"/>
          <w:szCs w:val="24"/>
        </w:rPr>
        <w:br w:type="page"/>
      </w:r>
    </w:p>
    <w:p w:rsidR="00680B50" w:rsidRDefault="00D26EAE" w:rsidP="00D26EAE">
      <w:pPr>
        <w:rPr>
          <w:rFonts w:cs="Times New Roman"/>
          <w:szCs w:val="24"/>
        </w:rPr>
      </w:pPr>
      <w:r>
        <w:rPr>
          <w:rFonts w:cs="Times New Roman"/>
          <w:szCs w:val="24"/>
        </w:rPr>
        <w:lastRenderedPageBreak/>
        <w:tab/>
        <w:t xml:space="preserve">This weeks lesson was actually very fun to do. We incorporated some OOP, some AI, and some good ole fashion troubleshooting. While learning about agents, states, actions, and such in the field of AI, it was very enlightening to see that there is so much that goes on. I really did not know how well AI is structured just when it comes to different things. </w:t>
      </w:r>
      <w:r w:rsidR="001724EC">
        <w:rPr>
          <w:rFonts w:cs="Times New Roman"/>
          <w:szCs w:val="24"/>
        </w:rPr>
        <w:t>Surely, I</w:t>
      </w:r>
      <w:r>
        <w:rPr>
          <w:rFonts w:cs="Times New Roman"/>
          <w:szCs w:val="24"/>
        </w:rPr>
        <w:t xml:space="preserve"> </w:t>
      </w:r>
      <w:r w:rsidR="001724EC">
        <w:rPr>
          <w:rFonts w:cs="Times New Roman"/>
          <w:szCs w:val="24"/>
        </w:rPr>
        <w:t>can’t</w:t>
      </w:r>
      <w:r>
        <w:rPr>
          <w:rFonts w:cs="Times New Roman"/>
          <w:szCs w:val="24"/>
        </w:rPr>
        <w:t xml:space="preserve"> wait to dive deeper. For our assignment itself, I did struggle with some of the concepts, ideas, and steps. </w:t>
      </w:r>
      <w:r w:rsidR="001724EC">
        <w:rPr>
          <w:rFonts w:cs="Times New Roman"/>
          <w:szCs w:val="24"/>
        </w:rPr>
        <w:t>Thankfully</w:t>
      </w:r>
      <w:r>
        <w:rPr>
          <w:rFonts w:cs="Times New Roman"/>
          <w:szCs w:val="24"/>
        </w:rPr>
        <w:t>, I was able to work through them and get myself a script that I am very happy with.</w:t>
      </w:r>
    </w:p>
    <w:p w:rsidR="00D26EAE" w:rsidRDefault="00D26EAE" w:rsidP="00D26EAE">
      <w:pPr>
        <w:rPr>
          <w:rFonts w:cs="Times New Roman"/>
          <w:szCs w:val="24"/>
        </w:rPr>
      </w:pPr>
      <w:r>
        <w:rPr>
          <w:rFonts w:cs="Times New Roman"/>
          <w:szCs w:val="24"/>
        </w:rPr>
        <w:tab/>
        <w:t>A</w:t>
      </w:r>
      <w:r w:rsidR="001724EC">
        <w:rPr>
          <w:rFonts w:cs="Times New Roman"/>
          <w:szCs w:val="24"/>
        </w:rPr>
        <w:t>lthough it is my script, my bi</w:t>
      </w:r>
      <w:r>
        <w:rPr>
          <w:rFonts w:cs="Times New Roman"/>
          <w:szCs w:val="24"/>
        </w:rPr>
        <w:t xml:space="preserve">ggest </w:t>
      </w:r>
      <w:r w:rsidR="001724EC">
        <w:rPr>
          <w:rFonts w:cs="Times New Roman"/>
          <w:szCs w:val="24"/>
        </w:rPr>
        <w:t>source</w:t>
      </w:r>
      <w:r>
        <w:rPr>
          <w:rFonts w:cs="Times New Roman"/>
          <w:szCs w:val="24"/>
        </w:rPr>
        <w:t xml:space="preserve"> of help was from AI WEBAPPS like Claude and ChatGPT. However, it is not how it might seem. I am sure a lot of people will get the code and just use that without or little modification. I however want to know what is going on, and I didn’t realize how lacking my OOP skills are. So I actually spent a few hours going through the code and asking the AI apps what each class and method did. I went further on some asking it how I can approach some problems. And its lessons were amazing. Referring to Nouns and verbs and sketching from there. Nouns would be the class and its verb would be the method. I now can practice this the more we encounter problems. So the Classes were the biggest contribution from the AI, but the interaction was myself. Again, not easy. I was using the interpreter a lot to see what the output of certain comparison operators were on certain data types. That was fun to me because it is like a puzzle in a sense. I found</w:t>
      </w:r>
      <w:r w:rsidR="001724EC">
        <w:rPr>
          <w:rFonts w:cs="Times New Roman"/>
          <w:szCs w:val="24"/>
        </w:rPr>
        <w:t xml:space="preserve"> that my breakdown was much </w:t>
      </w:r>
      <w:r>
        <w:rPr>
          <w:rFonts w:cs="Times New Roman"/>
          <w:szCs w:val="24"/>
        </w:rPr>
        <w:t>smaller and shorter, rather than thinking to</w:t>
      </w:r>
      <w:r w:rsidR="001724EC">
        <w:rPr>
          <w:rFonts w:cs="Times New Roman"/>
          <w:szCs w:val="24"/>
        </w:rPr>
        <w:t>o</w:t>
      </w:r>
      <w:r>
        <w:rPr>
          <w:rFonts w:cs="Times New Roman"/>
          <w:szCs w:val="24"/>
        </w:rPr>
        <w:t xml:space="preserve"> far ahead as I have done in the past. </w:t>
      </w:r>
      <w:r w:rsidR="001724EC">
        <w:rPr>
          <w:rFonts w:cs="Times New Roman"/>
          <w:szCs w:val="24"/>
        </w:rPr>
        <w:t xml:space="preserve">I feel like I am starting to think more like a programmer now, which is great for my confidence to tackle higher level problems. </w:t>
      </w:r>
    </w:p>
    <w:p w:rsidR="001724EC" w:rsidRPr="00E570D0" w:rsidRDefault="001724EC" w:rsidP="00D26EAE">
      <w:pPr>
        <w:rPr>
          <w:rFonts w:cs="Times New Roman"/>
          <w:szCs w:val="24"/>
        </w:rPr>
      </w:pPr>
      <w:r>
        <w:rPr>
          <w:rFonts w:cs="Times New Roman"/>
          <w:szCs w:val="24"/>
        </w:rPr>
        <w:tab/>
        <w:t xml:space="preserve">I will continue to advance my skills with the help of AI. It has helped me break through some tough obstacles I don’t know if I could have advanced before. My brain seems to be understanding the process a lot better. It is funny because I am learning about AI, but also using </w:t>
      </w:r>
      <w:r>
        <w:rPr>
          <w:rFonts w:cs="Times New Roman"/>
          <w:szCs w:val="24"/>
        </w:rPr>
        <w:lastRenderedPageBreak/>
        <w:t xml:space="preserve">it to learn. I hope I can show these benefits to more people and it helps them the way it has helped me. </w:t>
      </w:r>
    </w:p>
    <w:p w:rsidR="003F7F78" w:rsidRPr="00E570D0" w:rsidRDefault="003F7F78" w:rsidP="001C3FF5">
      <w:pPr>
        <w:spacing w:line="240" w:lineRule="auto"/>
        <w:rPr>
          <w:rFonts w:cs="Times New Roman"/>
          <w:szCs w:val="24"/>
        </w:rPr>
      </w:pPr>
      <w:r w:rsidRPr="00E570D0">
        <w:rPr>
          <w:rFonts w:cs="Times New Roman"/>
          <w:szCs w:val="24"/>
        </w:rPr>
        <w:br w:type="page"/>
      </w:r>
    </w:p>
    <w:p w:rsidR="00447E2F" w:rsidRPr="00E570D0" w:rsidRDefault="00447E2F" w:rsidP="00987057">
      <w:pPr>
        <w:spacing w:line="240" w:lineRule="auto"/>
        <w:jc w:val="center"/>
        <w:rPr>
          <w:b/>
          <w:bCs/>
          <w:szCs w:val="24"/>
        </w:rPr>
      </w:pPr>
      <w:r w:rsidRPr="00E570D0">
        <w:rPr>
          <w:b/>
          <w:bCs/>
          <w:szCs w:val="24"/>
        </w:rPr>
        <w:lastRenderedPageBreak/>
        <w:t>References</w:t>
      </w:r>
    </w:p>
    <w:p w:rsidR="003345BA" w:rsidRPr="001724EC" w:rsidRDefault="007B1840" w:rsidP="00621A6F">
      <w:pPr>
        <w:spacing w:line="240" w:lineRule="auto"/>
        <w:rPr>
          <w:rFonts w:asciiTheme="minorHAnsi" w:eastAsia="Times New Roman" w:hAnsiTheme="minorHAnsi" w:cstheme="minorHAnsi"/>
          <w:szCs w:val="24"/>
        </w:rPr>
      </w:pPr>
      <w:r w:rsidRPr="001724EC">
        <w:rPr>
          <w:rFonts w:asciiTheme="minorHAnsi" w:eastAsia="Times New Roman" w:hAnsiTheme="minorHAnsi" w:cstheme="minorHAnsi"/>
          <w:szCs w:val="24"/>
        </w:rPr>
        <w:t xml:space="preserve">Russell, S., &amp; Norvig, P. (2016). </w:t>
      </w:r>
      <w:r w:rsidRPr="001724EC">
        <w:rPr>
          <w:rFonts w:asciiTheme="minorHAnsi" w:eastAsia="Times New Roman" w:hAnsiTheme="minorHAnsi" w:cstheme="minorHAnsi"/>
          <w:i/>
          <w:iCs/>
          <w:szCs w:val="24"/>
        </w:rPr>
        <w:t>Artificial Intelligence: A Modern Approach</w:t>
      </w:r>
      <w:r w:rsidRPr="001724EC">
        <w:rPr>
          <w:rFonts w:asciiTheme="minorHAnsi" w:eastAsia="Times New Roman" w:hAnsiTheme="minorHAnsi" w:cstheme="minorHAnsi"/>
          <w:szCs w:val="24"/>
        </w:rPr>
        <w:t xml:space="preserve"> (3rd ed.). Pearson.</w:t>
      </w:r>
    </w:p>
    <w:p w:rsidR="00D26EAE" w:rsidRPr="001724EC" w:rsidRDefault="00D26EAE" w:rsidP="00621A6F">
      <w:pPr>
        <w:spacing w:line="240" w:lineRule="auto"/>
        <w:rPr>
          <w:rFonts w:asciiTheme="minorHAnsi" w:hAnsiTheme="minorHAnsi" w:cstheme="minorHAnsi"/>
          <w:szCs w:val="24"/>
        </w:rPr>
      </w:pPr>
      <w:r w:rsidRPr="001724EC">
        <w:rPr>
          <w:rFonts w:asciiTheme="minorHAnsi" w:hAnsiTheme="minorHAnsi" w:cstheme="minorHAnsi"/>
          <w:szCs w:val="24"/>
        </w:rPr>
        <w:t xml:space="preserve">OpenAI. (2023). Conversation with GPT-3.5 model. OpenAI ChatGPT. </w:t>
      </w:r>
      <w:hyperlink r:id="rId8" w:history="1">
        <w:r w:rsidR="001724EC" w:rsidRPr="001724EC">
          <w:rPr>
            <w:rStyle w:val="Hyperlink"/>
            <w:rFonts w:asciiTheme="minorHAnsi" w:hAnsiTheme="minorHAnsi" w:cstheme="minorHAnsi"/>
            <w:szCs w:val="24"/>
          </w:rPr>
          <w:t>https://www.openai.com/chatgpt</w:t>
        </w:r>
      </w:hyperlink>
    </w:p>
    <w:p w:rsidR="001724EC" w:rsidRPr="001724EC" w:rsidRDefault="001724EC" w:rsidP="00621A6F">
      <w:pPr>
        <w:spacing w:line="240" w:lineRule="auto"/>
        <w:rPr>
          <w:rFonts w:asciiTheme="minorHAnsi" w:hAnsiTheme="minorHAnsi" w:cstheme="minorHAnsi"/>
          <w:szCs w:val="24"/>
        </w:rPr>
      </w:pPr>
      <w:r w:rsidRPr="001724EC">
        <w:rPr>
          <w:rFonts w:asciiTheme="minorHAnsi" w:hAnsiTheme="minorHAnsi" w:cstheme="minorHAnsi"/>
          <w:color w:val="1C1917"/>
          <w:szCs w:val="24"/>
          <w:shd w:val="clear" w:color="auto" w:fill="FFFFFF"/>
        </w:rPr>
        <w:t>Claude.AI (2023</w:t>
      </w:r>
      <w:r w:rsidRPr="001724EC">
        <w:rPr>
          <w:rFonts w:asciiTheme="minorHAnsi" w:hAnsiTheme="minorHAnsi" w:cstheme="minorHAnsi"/>
          <w:color w:val="1C1917"/>
          <w:szCs w:val="24"/>
          <w:shd w:val="clear" w:color="auto" w:fill="FFFFFF"/>
        </w:rPr>
        <w:t>). Conversation with Anthropic AI assistant about python classes and list comprehensions</w:t>
      </w:r>
      <w:r w:rsidRPr="001724EC">
        <w:rPr>
          <w:rFonts w:asciiTheme="minorHAnsi" w:hAnsiTheme="minorHAnsi" w:cstheme="minorHAnsi"/>
          <w:color w:val="1C1917"/>
          <w:szCs w:val="24"/>
          <w:shd w:val="clear" w:color="auto" w:fill="FFFFFF"/>
        </w:rPr>
        <w:t xml:space="preserve"> https://claude.ai/</w:t>
      </w:r>
      <w:bookmarkStart w:id="0" w:name="_GoBack"/>
      <w:bookmarkEnd w:id="0"/>
    </w:p>
    <w:sectPr w:rsidR="001724EC" w:rsidRPr="001724EC" w:rsidSect="001C3FF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C84" w:rsidRDefault="00107C84" w:rsidP="003F7F78">
      <w:pPr>
        <w:spacing w:after="0" w:line="240" w:lineRule="auto"/>
      </w:pPr>
      <w:r>
        <w:separator/>
      </w:r>
    </w:p>
  </w:endnote>
  <w:endnote w:type="continuationSeparator" w:id="0">
    <w:p w:rsidR="00107C84" w:rsidRDefault="00107C84" w:rsidP="003F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C84" w:rsidRDefault="00107C84" w:rsidP="003F7F78">
      <w:pPr>
        <w:spacing w:after="0" w:line="240" w:lineRule="auto"/>
      </w:pPr>
      <w:r>
        <w:separator/>
      </w:r>
    </w:p>
  </w:footnote>
  <w:footnote w:type="continuationSeparator" w:id="0">
    <w:p w:rsidR="00107C84" w:rsidRDefault="00107C84" w:rsidP="003F7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F47" w:rsidRDefault="00194F47">
    <w:pPr>
      <w:pStyle w:val="Header"/>
    </w:pPr>
    <w:r>
      <w:rPr>
        <w:rFonts w:cs="Times New Roman"/>
        <w:szCs w:val="24"/>
      </w:rPr>
      <w:t xml:space="preserve">                                                                                            </w:t>
    </w:r>
    <w:r>
      <w:tab/>
    </w:r>
    <w:r>
      <w:fldChar w:fldCharType="begin"/>
    </w:r>
    <w:r>
      <w:instrText xml:space="preserve"> PAGE   \* MERGEFORMAT </w:instrText>
    </w:r>
    <w:r>
      <w:fldChar w:fldCharType="separate"/>
    </w:r>
    <w:r w:rsidR="001724EC">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F47" w:rsidRPr="003F7F78" w:rsidRDefault="00194F47">
    <w:pPr>
      <w:pStyle w:val="Header"/>
      <w:rPr>
        <w:rFonts w:cs="Times New Roman"/>
        <w:szCs w:val="24"/>
      </w:rPr>
    </w:pPr>
    <w:r>
      <w:rPr>
        <w:rFonts w:cs="Times New Roman"/>
        <w:szCs w:val="24"/>
      </w:rPr>
      <w:t xml:space="preserve">Running Head: </w:t>
    </w:r>
    <w:r w:rsidR="0020223A">
      <w:rPr>
        <w:rFonts w:cs="Times New Roman"/>
        <w:szCs w:val="24"/>
      </w:rPr>
      <w:t>PRIVACY RISK MANAGEMENT</w:t>
    </w:r>
    <w:r>
      <w:rPr>
        <w:rFonts w:cs="Times New Roman"/>
        <w:szCs w:val="24"/>
      </w:rPr>
      <w:tab/>
    </w:r>
    <w:r w:rsidRPr="003F7F78">
      <w:rPr>
        <w:rFonts w:cs="Times New Roman"/>
        <w:szCs w:val="24"/>
      </w:rPr>
      <w:fldChar w:fldCharType="begin"/>
    </w:r>
    <w:r w:rsidRPr="003F7F78">
      <w:rPr>
        <w:rFonts w:cs="Times New Roman"/>
        <w:szCs w:val="24"/>
      </w:rPr>
      <w:instrText xml:space="preserve"> PAGE   \* MERGEFORMAT </w:instrText>
    </w:r>
    <w:r w:rsidRPr="003F7F78">
      <w:rPr>
        <w:rFonts w:cs="Times New Roman"/>
        <w:szCs w:val="24"/>
      </w:rPr>
      <w:fldChar w:fldCharType="separate"/>
    </w:r>
    <w:r>
      <w:rPr>
        <w:rFonts w:cs="Times New Roman"/>
        <w:noProof/>
        <w:szCs w:val="24"/>
      </w:rPr>
      <w:t>1</w:t>
    </w:r>
    <w:r w:rsidRPr="003F7F78">
      <w:rPr>
        <w:rFonts w:cs="Times New Roman"/>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6710"/>
    <w:multiLevelType w:val="hybridMultilevel"/>
    <w:tmpl w:val="A51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394F"/>
    <w:multiLevelType w:val="multilevel"/>
    <w:tmpl w:val="ADC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4FC"/>
    <w:multiLevelType w:val="multilevel"/>
    <w:tmpl w:val="C54A3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891721"/>
    <w:multiLevelType w:val="hybridMultilevel"/>
    <w:tmpl w:val="BA142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9307EF"/>
    <w:multiLevelType w:val="hybridMultilevel"/>
    <w:tmpl w:val="685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95A4E"/>
    <w:multiLevelType w:val="hybridMultilevel"/>
    <w:tmpl w:val="9E44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C1C1E"/>
    <w:multiLevelType w:val="hybridMultilevel"/>
    <w:tmpl w:val="DCFA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6345B"/>
    <w:multiLevelType w:val="hybridMultilevel"/>
    <w:tmpl w:val="1B8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C68B3"/>
    <w:multiLevelType w:val="hybridMultilevel"/>
    <w:tmpl w:val="E78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5474E"/>
    <w:multiLevelType w:val="hybridMultilevel"/>
    <w:tmpl w:val="B3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414C"/>
    <w:multiLevelType w:val="multilevel"/>
    <w:tmpl w:val="628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500CA"/>
    <w:multiLevelType w:val="hybridMultilevel"/>
    <w:tmpl w:val="269C7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147FC"/>
    <w:multiLevelType w:val="hybridMultilevel"/>
    <w:tmpl w:val="975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82935"/>
    <w:multiLevelType w:val="hybridMultilevel"/>
    <w:tmpl w:val="4C5CD9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4633BC"/>
    <w:multiLevelType w:val="hybridMultilevel"/>
    <w:tmpl w:val="BB4A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5"/>
  </w:num>
  <w:num w:numId="5">
    <w:abstractNumId w:val="12"/>
  </w:num>
  <w:num w:numId="6">
    <w:abstractNumId w:val="6"/>
  </w:num>
  <w:num w:numId="7">
    <w:abstractNumId w:val="13"/>
  </w:num>
  <w:num w:numId="8">
    <w:abstractNumId w:val="3"/>
  </w:num>
  <w:num w:numId="9">
    <w:abstractNumId w:val="4"/>
  </w:num>
  <w:num w:numId="10">
    <w:abstractNumId w:val="0"/>
  </w:num>
  <w:num w:numId="11">
    <w:abstractNumId w:val="11"/>
  </w:num>
  <w:num w:numId="12">
    <w:abstractNumId w:val="8"/>
  </w:num>
  <w:num w:numId="13">
    <w:abstractNumId w:val="9"/>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AE"/>
    <w:rsid w:val="00000092"/>
    <w:rsid w:val="00000268"/>
    <w:rsid w:val="00006105"/>
    <w:rsid w:val="00012818"/>
    <w:rsid w:val="00012EDF"/>
    <w:rsid w:val="00021528"/>
    <w:rsid w:val="00021982"/>
    <w:rsid w:val="00021DA2"/>
    <w:rsid w:val="00024B00"/>
    <w:rsid w:val="00027976"/>
    <w:rsid w:val="0004250C"/>
    <w:rsid w:val="000508F1"/>
    <w:rsid w:val="00054BEC"/>
    <w:rsid w:val="000709BC"/>
    <w:rsid w:val="000734B4"/>
    <w:rsid w:val="00073671"/>
    <w:rsid w:val="0007405B"/>
    <w:rsid w:val="000767B8"/>
    <w:rsid w:val="0008099C"/>
    <w:rsid w:val="000928F3"/>
    <w:rsid w:val="000A2453"/>
    <w:rsid w:val="000A6464"/>
    <w:rsid w:val="000B30CC"/>
    <w:rsid w:val="000C2F26"/>
    <w:rsid w:val="000C61AE"/>
    <w:rsid w:val="000D1F4A"/>
    <w:rsid w:val="000D7CE2"/>
    <w:rsid w:val="000E0D88"/>
    <w:rsid w:val="000F56F0"/>
    <w:rsid w:val="000F686C"/>
    <w:rsid w:val="00102DC7"/>
    <w:rsid w:val="00103961"/>
    <w:rsid w:val="00106D53"/>
    <w:rsid w:val="00106F18"/>
    <w:rsid w:val="00107C84"/>
    <w:rsid w:val="0011285B"/>
    <w:rsid w:val="00113271"/>
    <w:rsid w:val="00115BDF"/>
    <w:rsid w:val="00117371"/>
    <w:rsid w:val="00122B3F"/>
    <w:rsid w:val="00125E7A"/>
    <w:rsid w:val="0013078E"/>
    <w:rsid w:val="001312D6"/>
    <w:rsid w:val="00132FB1"/>
    <w:rsid w:val="001355C5"/>
    <w:rsid w:val="00135E2D"/>
    <w:rsid w:val="001364B6"/>
    <w:rsid w:val="001370C3"/>
    <w:rsid w:val="00142F4C"/>
    <w:rsid w:val="001466DE"/>
    <w:rsid w:val="001548C6"/>
    <w:rsid w:val="00155771"/>
    <w:rsid w:val="00162160"/>
    <w:rsid w:val="001624FE"/>
    <w:rsid w:val="001634A8"/>
    <w:rsid w:val="00164D31"/>
    <w:rsid w:val="001664A8"/>
    <w:rsid w:val="00166C42"/>
    <w:rsid w:val="00170D18"/>
    <w:rsid w:val="001724EC"/>
    <w:rsid w:val="00174CDF"/>
    <w:rsid w:val="00180CB4"/>
    <w:rsid w:val="00185766"/>
    <w:rsid w:val="00192615"/>
    <w:rsid w:val="00193F24"/>
    <w:rsid w:val="00194F47"/>
    <w:rsid w:val="001A1EE3"/>
    <w:rsid w:val="001A2F99"/>
    <w:rsid w:val="001A4C03"/>
    <w:rsid w:val="001A5AB5"/>
    <w:rsid w:val="001A5D07"/>
    <w:rsid w:val="001B2D4A"/>
    <w:rsid w:val="001C3FF5"/>
    <w:rsid w:val="001D314F"/>
    <w:rsid w:val="001E136E"/>
    <w:rsid w:val="001E6934"/>
    <w:rsid w:val="001E78D0"/>
    <w:rsid w:val="001F1233"/>
    <w:rsid w:val="001F33AD"/>
    <w:rsid w:val="001F7AE5"/>
    <w:rsid w:val="0020223A"/>
    <w:rsid w:val="00202B96"/>
    <w:rsid w:val="0020353B"/>
    <w:rsid w:val="00210DD7"/>
    <w:rsid w:val="00212B6E"/>
    <w:rsid w:val="00217CCE"/>
    <w:rsid w:val="00222AFB"/>
    <w:rsid w:val="00230A57"/>
    <w:rsid w:val="00230F60"/>
    <w:rsid w:val="00234228"/>
    <w:rsid w:val="00237DB8"/>
    <w:rsid w:val="002420DC"/>
    <w:rsid w:val="0024222F"/>
    <w:rsid w:val="0024707F"/>
    <w:rsid w:val="00247D00"/>
    <w:rsid w:val="00254BA8"/>
    <w:rsid w:val="00255067"/>
    <w:rsid w:val="00257F18"/>
    <w:rsid w:val="00260BA4"/>
    <w:rsid w:val="00261DBD"/>
    <w:rsid w:val="0026423D"/>
    <w:rsid w:val="00265ADC"/>
    <w:rsid w:val="002732F0"/>
    <w:rsid w:val="002766DD"/>
    <w:rsid w:val="002800D6"/>
    <w:rsid w:val="00297173"/>
    <w:rsid w:val="002A5A19"/>
    <w:rsid w:val="002B2008"/>
    <w:rsid w:val="002B63CC"/>
    <w:rsid w:val="002B6A1D"/>
    <w:rsid w:val="002C2CC3"/>
    <w:rsid w:val="002C5DF4"/>
    <w:rsid w:val="002D15FD"/>
    <w:rsid w:val="002D2655"/>
    <w:rsid w:val="002E32C9"/>
    <w:rsid w:val="002F5576"/>
    <w:rsid w:val="002F7540"/>
    <w:rsid w:val="002F7C89"/>
    <w:rsid w:val="00305361"/>
    <w:rsid w:val="003148DF"/>
    <w:rsid w:val="00316429"/>
    <w:rsid w:val="00320A34"/>
    <w:rsid w:val="00332EC7"/>
    <w:rsid w:val="003345BA"/>
    <w:rsid w:val="0033487C"/>
    <w:rsid w:val="003420B2"/>
    <w:rsid w:val="00345345"/>
    <w:rsid w:val="00355DE5"/>
    <w:rsid w:val="00366E28"/>
    <w:rsid w:val="00374705"/>
    <w:rsid w:val="00374EB7"/>
    <w:rsid w:val="00376781"/>
    <w:rsid w:val="00377F6C"/>
    <w:rsid w:val="00381B8A"/>
    <w:rsid w:val="00383852"/>
    <w:rsid w:val="003854FB"/>
    <w:rsid w:val="00391DB3"/>
    <w:rsid w:val="00397D14"/>
    <w:rsid w:val="003A2FA0"/>
    <w:rsid w:val="003B3B08"/>
    <w:rsid w:val="003B6470"/>
    <w:rsid w:val="003B7624"/>
    <w:rsid w:val="003C06EE"/>
    <w:rsid w:val="003C0B08"/>
    <w:rsid w:val="003C10C2"/>
    <w:rsid w:val="003C29D3"/>
    <w:rsid w:val="003C3500"/>
    <w:rsid w:val="003C4A44"/>
    <w:rsid w:val="003C54A3"/>
    <w:rsid w:val="003D76D0"/>
    <w:rsid w:val="003E2F0B"/>
    <w:rsid w:val="003F261D"/>
    <w:rsid w:val="003F71DF"/>
    <w:rsid w:val="003F7F78"/>
    <w:rsid w:val="0040050A"/>
    <w:rsid w:val="00400CB7"/>
    <w:rsid w:val="004045E5"/>
    <w:rsid w:val="00404FEA"/>
    <w:rsid w:val="00413DD1"/>
    <w:rsid w:val="00415E5B"/>
    <w:rsid w:val="00417334"/>
    <w:rsid w:val="0042066E"/>
    <w:rsid w:val="00422568"/>
    <w:rsid w:val="004227FD"/>
    <w:rsid w:val="004307E8"/>
    <w:rsid w:val="00431308"/>
    <w:rsid w:val="00442AEF"/>
    <w:rsid w:val="00443E9F"/>
    <w:rsid w:val="00445406"/>
    <w:rsid w:val="00447E2F"/>
    <w:rsid w:val="00455461"/>
    <w:rsid w:val="004561D0"/>
    <w:rsid w:val="004621E1"/>
    <w:rsid w:val="00464FCC"/>
    <w:rsid w:val="00474313"/>
    <w:rsid w:val="004903A5"/>
    <w:rsid w:val="0049078B"/>
    <w:rsid w:val="0049456D"/>
    <w:rsid w:val="00497CC3"/>
    <w:rsid w:val="004A00F4"/>
    <w:rsid w:val="004A29C1"/>
    <w:rsid w:val="004A70BA"/>
    <w:rsid w:val="004B04FF"/>
    <w:rsid w:val="004B067B"/>
    <w:rsid w:val="004B37B6"/>
    <w:rsid w:val="004C35B0"/>
    <w:rsid w:val="004D0E31"/>
    <w:rsid w:val="004D6429"/>
    <w:rsid w:val="004D77E5"/>
    <w:rsid w:val="004E06B7"/>
    <w:rsid w:val="004E0B88"/>
    <w:rsid w:val="004E422A"/>
    <w:rsid w:val="004F0A64"/>
    <w:rsid w:val="004F6F2A"/>
    <w:rsid w:val="005015C4"/>
    <w:rsid w:val="00501AEC"/>
    <w:rsid w:val="005043C1"/>
    <w:rsid w:val="00505747"/>
    <w:rsid w:val="005065AC"/>
    <w:rsid w:val="00510DB7"/>
    <w:rsid w:val="00515C70"/>
    <w:rsid w:val="005176A5"/>
    <w:rsid w:val="00522EF4"/>
    <w:rsid w:val="00522EFE"/>
    <w:rsid w:val="00524664"/>
    <w:rsid w:val="00531551"/>
    <w:rsid w:val="00531A53"/>
    <w:rsid w:val="005331AD"/>
    <w:rsid w:val="0053431C"/>
    <w:rsid w:val="0053471E"/>
    <w:rsid w:val="00543793"/>
    <w:rsid w:val="005514B7"/>
    <w:rsid w:val="00555E23"/>
    <w:rsid w:val="00566E97"/>
    <w:rsid w:val="00572CCF"/>
    <w:rsid w:val="00583FA5"/>
    <w:rsid w:val="005855D1"/>
    <w:rsid w:val="005873CF"/>
    <w:rsid w:val="00591B10"/>
    <w:rsid w:val="00596C85"/>
    <w:rsid w:val="005975ED"/>
    <w:rsid w:val="005B19BA"/>
    <w:rsid w:val="005B4913"/>
    <w:rsid w:val="005B4EE1"/>
    <w:rsid w:val="005C2D48"/>
    <w:rsid w:val="005E08A1"/>
    <w:rsid w:val="005E0A9F"/>
    <w:rsid w:val="005E1DEB"/>
    <w:rsid w:val="005E40ED"/>
    <w:rsid w:val="005E70B4"/>
    <w:rsid w:val="005E7F57"/>
    <w:rsid w:val="005E7F5B"/>
    <w:rsid w:val="005F14E1"/>
    <w:rsid w:val="00602EC2"/>
    <w:rsid w:val="006063D8"/>
    <w:rsid w:val="00615D13"/>
    <w:rsid w:val="006164DF"/>
    <w:rsid w:val="00621A6F"/>
    <w:rsid w:val="00632071"/>
    <w:rsid w:val="006325E9"/>
    <w:rsid w:val="00632806"/>
    <w:rsid w:val="00641208"/>
    <w:rsid w:val="00645C12"/>
    <w:rsid w:val="00647222"/>
    <w:rsid w:val="00647AF6"/>
    <w:rsid w:val="00652CAB"/>
    <w:rsid w:val="00655A50"/>
    <w:rsid w:val="00655E04"/>
    <w:rsid w:val="00661E9A"/>
    <w:rsid w:val="00662A9E"/>
    <w:rsid w:val="00663E0B"/>
    <w:rsid w:val="00663F11"/>
    <w:rsid w:val="00670E61"/>
    <w:rsid w:val="0067577B"/>
    <w:rsid w:val="006777D1"/>
    <w:rsid w:val="00680B50"/>
    <w:rsid w:val="00683B4C"/>
    <w:rsid w:val="00686C1C"/>
    <w:rsid w:val="00695B3C"/>
    <w:rsid w:val="00696ECE"/>
    <w:rsid w:val="006A017C"/>
    <w:rsid w:val="006A0D11"/>
    <w:rsid w:val="006A4D38"/>
    <w:rsid w:val="006B4A65"/>
    <w:rsid w:val="006B5433"/>
    <w:rsid w:val="006C361D"/>
    <w:rsid w:val="006D4FC5"/>
    <w:rsid w:val="006D5F31"/>
    <w:rsid w:val="006E413E"/>
    <w:rsid w:val="006E4B54"/>
    <w:rsid w:val="006F48F4"/>
    <w:rsid w:val="00705D98"/>
    <w:rsid w:val="00712975"/>
    <w:rsid w:val="00713EC9"/>
    <w:rsid w:val="00720659"/>
    <w:rsid w:val="007216FB"/>
    <w:rsid w:val="00726A25"/>
    <w:rsid w:val="00730268"/>
    <w:rsid w:val="0073230C"/>
    <w:rsid w:val="00735358"/>
    <w:rsid w:val="007504F5"/>
    <w:rsid w:val="00755C89"/>
    <w:rsid w:val="00763F75"/>
    <w:rsid w:val="00770727"/>
    <w:rsid w:val="00784FB1"/>
    <w:rsid w:val="007861A6"/>
    <w:rsid w:val="007875D2"/>
    <w:rsid w:val="007939D8"/>
    <w:rsid w:val="00796DEC"/>
    <w:rsid w:val="007A1569"/>
    <w:rsid w:val="007A78F2"/>
    <w:rsid w:val="007B0404"/>
    <w:rsid w:val="007B1840"/>
    <w:rsid w:val="007B22F0"/>
    <w:rsid w:val="007B5776"/>
    <w:rsid w:val="007C240E"/>
    <w:rsid w:val="007C491F"/>
    <w:rsid w:val="007C6DA6"/>
    <w:rsid w:val="007D006D"/>
    <w:rsid w:val="007D3198"/>
    <w:rsid w:val="007D32F9"/>
    <w:rsid w:val="007F2C97"/>
    <w:rsid w:val="007F6345"/>
    <w:rsid w:val="0080664E"/>
    <w:rsid w:val="00807D9B"/>
    <w:rsid w:val="0082314F"/>
    <w:rsid w:val="00831721"/>
    <w:rsid w:val="008340C9"/>
    <w:rsid w:val="0083460C"/>
    <w:rsid w:val="008347BF"/>
    <w:rsid w:val="0083656C"/>
    <w:rsid w:val="00846C49"/>
    <w:rsid w:val="00855D83"/>
    <w:rsid w:val="0085601B"/>
    <w:rsid w:val="00857631"/>
    <w:rsid w:val="00866963"/>
    <w:rsid w:val="00871059"/>
    <w:rsid w:val="008719EE"/>
    <w:rsid w:val="00875E05"/>
    <w:rsid w:val="00885E9D"/>
    <w:rsid w:val="00885F2B"/>
    <w:rsid w:val="008906D6"/>
    <w:rsid w:val="00895913"/>
    <w:rsid w:val="008A16F7"/>
    <w:rsid w:val="008A4B13"/>
    <w:rsid w:val="008A69C4"/>
    <w:rsid w:val="008B3EDC"/>
    <w:rsid w:val="008D03DD"/>
    <w:rsid w:val="008D6D79"/>
    <w:rsid w:val="008D75B5"/>
    <w:rsid w:val="008E038C"/>
    <w:rsid w:val="008E254C"/>
    <w:rsid w:val="008E357E"/>
    <w:rsid w:val="00900F61"/>
    <w:rsid w:val="009065C5"/>
    <w:rsid w:val="00906C4C"/>
    <w:rsid w:val="009124D9"/>
    <w:rsid w:val="009131B3"/>
    <w:rsid w:val="00916A3C"/>
    <w:rsid w:val="00922ABA"/>
    <w:rsid w:val="00923914"/>
    <w:rsid w:val="0092516E"/>
    <w:rsid w:val="0092743F"/>
    <w:rsid w:val="009344C2"/>
    <w:rsid w:val="009404F9"/>
    <w:rsid w:val="00941A68"/>
    <w:rsid w:val="00946D4C"/>
    <w:rsid w:val="00951A00"/>
    <w:rsid w:val="00951E31"/>
    <w:rsid w:val="00952851"/>
    <w:rsid w:val="0096220F"/>
    <w:rsid w:val="00965A6E"/>
    <w:rsid w:val="00966C97"/>
    <w:rsid w:val="009817C3"/>
    <w:rsid w:val="009829BA"/>
    <w:rsid w:val="00984E50"/>
    <w:rsid w:val="00986354"/>
    <w:rsid w:val="00986D49"/>
    <w:rsid w:val="00987057"/>
    <w:rsid w:val="00991AF4"/>
    <w:rsid w:val="009A31C9"/>
    <w:rsid w:val="009A5E83"/>
    <w:rsid w:val="009A796C"/>
    <w:rsid w:val="009B38DB"/>
    <w:rsid w:val="009C5340"/>
    <w:rsid w:val="009C5C12"/>
    <w:rsid w:val="009C6A27"/>
    <w:rsid w:val="009E16CF"/>
    <w:rsid w:val="009F0800"/>
    <w:rsid w:val="009F0CB5"/>
    <w:rsid w:val="009F4F0F"/>
    <w:rsid w:val="009F7BEA"/>
    <w:rsid w:val="00A01048"/>
    <w:rsid w:val="00A03BCD"/>
    <w:rsid w:val="00A044D1"/>
    <w:rsid w:val="00A07020"/>
    <w:rsid w:val="00A1283D"/>
    <w:rsid w:val="00A15966"/>
    <w:rsid w:val="00A23142"/>
    <w:rsid w:val="00A252C4"/>
    <w:rsid w:val="00A3038F"/>
    <w:rsid w:val="00A31719"/>
    <w:rsid w:val="00A42D8D"/>
    <w:rsid w:val="00A43466"/>
    <w:rsid w:val="00A43D5D"/>
    <w:rsid w:val="00A5402A"/>
    <w:rsid w:val="00A54EF9"/>
    <w:rsid w:val="00A55966"/>
    <w:rsid w:val="00A567FD"/>
    <w:rsid w:val="00A575CB"/>
    <w:rsid w:val="00A62049"/>
    <w:rsid w:val="00A63552"/>
    <w:rsid w:val="00A64A87"/>
    <w:rsid w:val="00A67731"/>
    <w:rsid w:val="00A67C3E"/>
    <w:rsid w:val="00A7013A"/>
    <w:rsid w:val="00A767D1"/>
    <w:rsid w:val="00A7694A"/>
    <w:rsid w:val="00A80899"/>
    <w:rsid w:val="00AA1CA8"/>
    <w:rsid w:val="00AB0F71"/>
    <w:rsid w:val="00AC56D5"/>
    <w:rsid w:val="00AD02FE"/>
    <w:rsid w:val="00AD4CE4"/>
    <w:rsid w:val="00AD64EE"/>
    <w:rsid w:val="00AD716C"/>
    <w:rsid w:val="00AE14EA"/>
    <w:rsid w:val="00AE4D85"/>
    <w:rsid w:val="00AE7791"/>
    <w:rsid w:val="00AF471F"/>
    <w:rsid w:val="00AF68AC"/>
    <w:rsid w:val="00B0760F"/>
    <w:rsid w:val="00B16871"/>
    <w:rsid w:val="00B247C9"/>
    <w:rsid w:val="00B30409"/>
    <w:rsid w:val="00B340C7"/>
    <w:rsid w:val="00B42C9F"/>
    <w:rsid w:val="00B44C6D"/>
    <w:rsid w:val="00B44FA7"/>
    <w:rsid w:val="00B46E0A"/>
    <w:rsid w:val="00B51C1F"/>
    <w:rsid w:val="00B540A2"/>
    <w:rsid w:val="00B55CF9"/>
    <w:rsid w:val="00B667A9"/>
    <w:rsid w:val="00B70142"/>
    <w:rsid w:val="00B73D8C"/>
    <w:rsid w:val="00B7523E"/>
    <w:rsid w:val="00B75D7E"/>
    <w:rsid w:val="00B7612E"/>
    <w:rsid w:val="00B80215"/>
    <w:rsid w:val="00B8054D"/>
    <w:rsid w:val="00B82423"/>
    <w:rsid w:val="00B8607F"/>
    <w:rsid w:val="00B87B01"/>
    <w:rsid w:val="00B97301"/>
    <w:rsid w:val="00B97D27"/>
    <w:rsid w:val="00BA0CF1"/>
    <w:rsid w:val="00BA2BAB"/>
    <w:rsid w:val="00BA57D9"/>
    <w:rsid w:val="00BA7139"/>
    <w:rsid w:val="00BB66CA"/>
    <w:rsid w:val="00BC29AB"/>
    <w:rsid w:val="00BD5D96"/>
    <w:rsid w:val="00BE2CF1"/>
    <w:rsid w:val="00BE5770"/>
    <w:rsid w:val="00BF3E64"/>
    <w:rsid w:val="00BF4595"/>
    <w:rsid w:val="00C145CB"/>
    <w:rsid w:val="00C1531F"/>
    <w:rsid w:val="00C213C6"/>
    <w:rsid w:val="00C23282"/>
    <w:rsid w:val="00C23325"/>
    <w:rsid w:val="00C32563"/>
    <w:rsid w:val="00C34CD6"/>
    <w:rsid w:val="00C409C0"/>
    <w:rsid w:val="00C60ACF"/>
    <w:rsid w:val="00C62CE2"/>
    <w:rsid w:val="00C62F28"/>
    <w:rsid w:val="00C64180"/>
    <w:rsid w:val="00C67209"/>
    <w:rsid w:val="00C70743"/>
    <w:rsid w:val="00C76A29"/>
    <w:rsid w:val="00C77B0A"/>
    <w:rsid w:val="00C87DFC"/>
    <w:rsid w:val="00CA6829"/>
    <w:rsid w:val="00CB64FC"/>
    <w:rsid w:val="00CC33DB"/>
    <w:rsid w:val="00CC34FB"/>
    <w:rsid w:val="00CC5EC9"/>
    <w:rsid w:val="00CE08BC"/>
    <w:rsid w:val="00CE1742"/>
    <w:rsid w:val="00CE6C2C"/>
    <w:rsid w:val="00CF2C33"/>
    <w:rsid w:val="00CF4D19"/>
    <w:rsid w:val="00D0527B"/>
    <w:rsid w:val="00D063F0"/>
    <w:rsid w:val="00D0686B"/>
    <w:rsid w:val="00D07FB6"/>
    <w:rsid w:val="00D1098D"/>
    <w:rsid w:val="00D12649"/>
    <w:rsid w:val="00D1395B"/>
    <w:rsid w:val="00D15CAC"/>
    <w:rsid w:val="00D16346"/>
    <w:rsid w:val="00D207EB"/>
    <w:rsid w:val="00D21B5D"/>
    <w:rsid w:val="00D21B6E"/>
    <w:rsid w:val="00D26EAE"/>
    <w:rsid w:val="00D274E1"/>
    <w:rsid w:val="00D2797A"/>
    <w:rsid w:val="00D3441D"/>
    <w:rsid w:val="00D352A2"/>
    <w:rsid w:val="00D36C67"/>
    <w:rsid w:val="00D40542"/>
    <w:rsid w:val="00D474CB"/>
    <w:rsid w:val="00D475FB"/>
    <w:rsid w:val="00D55F6E"/>
    <w:rsid w:val="00D57CF3"/>
    <w:rsid w:val="00D62813"/>
    <w:rsid w:val="00D77262"/>
    <w:rsid w:val="00D8209A"/>
    <w:rsid w:val="00D82253"/>
    <w:rsid w:val="00D85166"/>
    <w:rsid w:val="00D87A5D"/>
    <w:rsid w:val="00D92605"/>
    <w:rsid w:val="00DA50F6"/>
    <w:rsid w:val="00DA7E77"/>
    <w:rsid w:val="00DB29FD"/>
    <w:rsid w:val="00DB3723"/>
    <w:rsid w:val="00DB4D62"/>
    <w:rsid w:val="00DB7848"/>
    <w:rsid w:val="00DB7E00"/>
    <w:rsid w:val="00DC1936"/>
    <w:rsid w:val="00DC2BD0"/>
    <w:rsid w:val="00DC2F16"/>
    <w:rsid w:val="00DD133B"/>
    <w:rsid w:val="00DE096B"/>
    <w:rsid w:val="00DE1720"/>
    <w:rsid w:val="00DF5B2C"/>
    <w:rsid w:val="00E03D33"/>
    <w:rsid w:val="00E049FA"/>
    <w:rsid w:val="00E10A7F"/>
    <w:rsid w:val="00E10D56"/>
    <w:rsid w:val="00E26CFC"/>
    <w:rsid w:val="00E319EA"/>
    <w:rsid w:val="00E35C0F"/>
    <w:rsid w:val="00E40698"/>
    <w:rsid w:val="00E43037"/>
    <w:rsid w:val="00E479E3"/>
    <w:rsid w:val="00E51930"/>
    <w:rsid w:val="00E570D0"/>
    <w:rsid w:val="00E60E47"/>
    <w:rsid w:val="00E641E5"/>
    <w:rsid w:val="00E64676"/>
    <w:rsid w:val="00E65B9C"/>
    <w:rsid w:val="00E66226"/>
    <w:rsid w:val="00E67553"/>
    <w:rsid w:val="00E770DD"/>
    <w:rsid w:val="00E816E6"/>
    <w:rsid w:val="00E83930"/>
    <w:rsid w:val="00E83FC3"/>
    <w:rsid w:val="00E84E16"/>
    <w:rsid w:val="00E85F04"/>
    <w:rsid w:val="00E85F73"/>
    <w:rsid w:val="00EA1464"/>
    <w:rsid w:val="00EA32C6"/>
    <w:rsid w:val="00EA36F6"/>
    <w:rsid w:val="00EA60D2"/>
    <w:rsid w:val="00EA7177"/>
    <w:rsid w:val="00EB131A"/>
    <w:rsid w:val="00EB326B"/>
    <w:rsid w:val="00EB3E4E"/>
    <w:rsid w:val="00EB6086"/>
    <w:rsid w:val="00EC3A61"/>
    <w:rsid w:val="00ED03CD"/>
    <w:rsid w:val="00EE2B53"/>
    <w:rsid w:val="00EE3BDF"/>
    <w:rsid w:val="00EF26B0"/>
    <w:rsid w:val="00F1068F"/>
    <w:rsid w:val="00F163D7"/>
    <w:rsid w:val="00F2604E"/>
    <w:rsid w:val="00F30797"/>
    <w:rsid w:val="00F30DDE"/>
    <w:rsid w:val="00F32AD6"/>
    <w:rsid w:val="00F41133"/>
    <w:rsid w:val="00F44D91"/>
    <w:rsid w:val="00F52433"/>
    <w:rsid w:val="00F536ED"/>
    <w:rsid w:val="00F556F7"/>
    <w:rsid w:val="00F56873"/>
    <w:rsid w:val="00FA0417"/>
    <w:rsid w:val="00FA4E1C"/>
    <w:rsid w:val="00FB32F4"/>
    <w:rsid w:val="00FB3C87"/>
    <w:rsid w:val="00FC3DC6"/>
    <w:rsid w:val="00FC4053"/>
    <w:rsid w:val="00FC40A4"/>
    <w:rsid w:val="00FC70E7"/>
    <w:rsid w:val="00FC7116"/>
    <w:rsid w:val="00FD17E9"/>
    <w:rsid w:val="00FD24FC"/>
    <w:rsid w:val="00FD2953"/>
    <w:rsid w:val="00FD3312"/>
    <w:rsid w:val="00FD5A01"/>
    <w:rsid w:val="00FD65CE"/>
    <w:rsid w:val="00FE11AF"/>
    <w:rsid w:val="00FE557E"/>
    <w:rsid w:val="00FE5C55"/>
    <w:rsid w:val="00FF6A3B"/>
    <w:rsid w:val="00FF7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F78"/>
  </w:style>
  <w:style w:type="paragraph" w:styleId="Footer">
    <w:name w:val="footer"/>
    <w:basedOn w:val="Normal"/>
    <w:link w:val="FooterChar"/>
    <w:uiPriority w:val="99"/>
    <w:unhideWhenUsed/>
    <w:rsid w:val="003F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F78"/>
  </w:style>
  <w:style w:type="character" w:styleId="Hyperlink">
    <w:name w:val="Hyperlink"/>
    <w:basedOn w:val="DefaultParagraphFont"/>
    <w:uiPriority w:val="99"/>
    <w:unhideWhenUsed/>
    <w:rsid w:val="0007405B"/>
    <w:rPr>
      <w:color w:val="0000FF" w:themeColor="hyperlink"/>
      <w:u w:val="single"/>
    </w:rPr>
  </w:style>
  <w:style w:type="character" w:styleId="Emphasis">
    <w:name w:val="Emphasis"/>
    <w:basedOn w:val="DefaultParagraphFont"/>
    <w:uiPriority w:val="20"/>
    <w:qFormat/>
    <w:rsid w:val="00505747"/>
    <w:rPr>
      <w:i/>
      <w:iCs/>
    </w:rPr>
  </w:style>
  <w:style w:type="paragraph" w:customStyle="1" w:styleId="APAReference">
    <w:name w:val="APA Reference"/>
    <w:basedOn w:val="Normal"/>
    <w:rsid w:val="00984E50"/>
    <w:pPr>
      <w:overflowPunct w:val="0"/>
      <w:autoSpaceDE w:val="0"/>
      <w:autoSpaceDN w:val="0"/>
      <w:adjustRightInd w:val="0"/>
      <w:spacing w:after="0"/>
      <w:ind w:left="720" w:hanging="720"/>
      <w:textAlignment w:val="baseline"/>
    </w:pPr>
    <w:rPr>
      <w:rFonts w:eastAsia="Times New Roman" w:cs="Times New Roman"/>
      <w:szCs w:val="20"/>
    </w:rPr>
  </w:style>
  <w:style w:type="paragraph" w:styleId="NormalWeb">
    <w:name w:val="Normal (Web)"/>
    <w:basedOn w:val="Normal"/>
    <w:uiPriority w:val="99"/>
    <w:unhideWhenUsed/>
    <w:rsid w:val="00984E50"/>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6F18"/>
    <w:pPr>
      <w:spacing w:after="0" w:line="240" w:lineRule="auto"/>
    </w:pPr>
  </w:style>
  <w:style w:type="character" w:styleId="CommentReference">
    <w:name w:val="annotation reference"/>
    <w:basedOn w:val="DefaultParagraphFont"/>
    <w:uiPriority w:val="99"/>
    <w:semiHidden/>
    <w:unhideWhenUsed/>
    <w:rsid w:val="00A575CB"/>
    <w:rPr>
      <w:sz w:val="16"/>
      <w:szCs w:val="16"/>
    </w:rPr>
  </w:style>
  <w:style w:type="paragraph" w:styleId="CommentText">
    <w:name w:val="annotation text"/>
    <w:basedOn w:val="Normal"/>
    <w:link w:val="CommentTextChar"/>
    <w:uiPriority w:val="99"/>
    <w:semiHidden/>
    <w:unhideWhenUsed/>
    <w:rsid w:val="00A575CB"/>
    <w:pPr>
      <w:spacing w:line="240" w:lineRule="auto"/>
    </w:pPr>
    <w:rPr>
      <w:sz w:val="20"/>
      <w:szCs w:val="20"/>
    </w:rPr>
  </w:style>
  <w:style w:type="character" w:customStyle="1" w:styleId="CommentTextChar">
    <w:name w:val="Comment Text Char"/>
    <w:basedOn w:val="DefaultParagraphFont"/>
    <w:link w:val="CommentText"/>
    <w:uiPriority w:val="99"/>
    <w:semiHidden/>
    <w:rsid w:val="00A575CB"/>
    <w:rPr>
      <w:sz w:val="20"/>
      <w:szCs w:val="20"/>
    </w:rPr>
  </w:style>
  <w:style w:type="paragraph" w:styleId="CommentSubject">
    <w:name w:val="annotation subject"/>
    <w:basedOn w:val="CommentText"/>
    <w:next w:val="CommentText"/>
    <w:link w:val="CommentSubjectChar"/>
    <w:uiPriority w:val="99"/>
    <w:semiHidden/>
    <w:unhideWhenUsed/>
    <w:rsid w:val="00A575CB"/>
    <w:rPr>
      <w:b/>
      <w:bCs/>
    </w:rPr>
  </w:style>
  <w:style w:type="character" w:customStyle="1" w:styleId="CommentSubjectChar">
    <w:name w:val="Comment Subject Char"/>
    <w:basedOn w:val="CommentTextChar"/>
    <w:link w:val="CommentSubject"/>
    <w:uiPriority w:val="99"/>
    <w:semiHidden/>
    <w:rsid w:val="00A575CB"/>
    <w:rPr>
      <w:b/>
      <w:bCs/>
      <w:sz w:val="20"/>
      <w:szCs w:val="20"/>
    </w:rPr>
  </w:style>
  <w:style w:type="paragraph" w:styleId="BalloonText">
    <w:name w:val="Balloon Text"/>
    <w:basedOn w:val="Normal"/>
    <w:link w:val="BalloonTextChar"/>
    <w:uiPriority w:val="99"/>
    <w:semiHidden/>
    <w:unhideWhenUsed/>
    <w:rsid w:val="00A5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5CB"/>
    <w:rPr>
      <w:rFonts w:ascii="Tahoma" w:hAnsi="Tahoma" w:cs="Tahoma"/>
      <w:sz w:val="16"/>
      <w:szCs w:val="16"/>
    </w:rPr>
  </w:style>
  <w:style w:type="character" w:customStyle="1" w:styleId="UnresolvedMention1">
    <w:name w:val="Unresolved Mention1"/>
    <w:basedOn w:val="DefaultParagraphFont"/>
    <w:uiPriority w:val="99"/>
    <w:semiHidden/>
    <w:unhideWhenUsed/>
    <w:rsid w:val="004B37B6"/>
    <w:rPr>
      <w:color w:val="605E5C"/>
      <w:shd w:val="clear" w:color="auto" w:fill="E1DFDD"/>
    </w:rPr>
  </w:style>
  <w:style w:type="paragraph" w:styleId="Caption">
    <w:name w:val="caption"/>
    <w:basedOn w:val="Normal"/>
    <w:next w:val="Normal"/>
    <w:uiPriority w:val="35"/>
    <w:unhideWhenUsed/>
    <w:qFormat/>
    <w:rsid w:val="00422568"/>
    <w:pPr>
      <w:spacing w:line="240" w:lineRule="auto"/>
    </w:pPr>
    <w:rPr>
      <w:i/>
      <w:iCs/>
      <w:color w:val="1F497D" w:themeColor="text2"/>
      <w:sz w:val="18"/>
      <w:szCs w:val="18"/>
    </w:rPr>
  </w:style>
  <w:style w:type="paragraph" w:styleId="ListParagraph">
    <w:name w:val="List Paragraph"/>
    <w:basedOn w:val="Normal"/>
    <w:uiPriority w:val="34"/>
    <w:qFormat/>
    <w:rsid w:val="00A8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4045">
      <w:bodyDiv w:val="1"/>
      <w:marLeft w:val="0"/>
      <w:marRight w:val="0"/>
      <w:marTop w:val="0"/>
      <w:marBottom w:val="0"/>
      <w:divBdr>
        <w:top w:val="none" w:sz="0" w:space="0" w:color="auto"/>
        <w:left w:val="none" w:sz="0" w:space="0" w:color="auto"/>
        <w:bottom w:val="none" w:sz="0" w:space="0" w:color="auto"/>
        <w:right w:val="none" w:sz="0" w:space="0" w:color="auto"/>
      </w:divBdr>
    </w:div>
    <w:div w:id="344675600">
      <w:bodyDiv w:val="1"/>
      <w:marLeft w:val="0"/>
      <w:marRight w:val="0"/>
      <w:marTop w:val="0"/>
      <w:marBottom w:val="0"/>
      <w:divBdr>
        <w:top w:val="none" w:sz="0" w:space="0" w:color="auto"/>
        <w:left w:val="none" w:sz="0" w:space="0" w:color="auto"/>
        <w:bottom w:val="none" w:sz="0" w:space="0" w:color="auto"/>
        <w:right w:val="none" w:sz="0" w:space="0" w:color="auto"/>
      </w:divBdr>
    </w:div>
    <w:div w:id="587614680">
      <w:bodyDiv w:val="1"/>
      <w:marLeft w:val="0"/>
      <w:marRight w:val="0"/>
      <w:marTop w:val="0"/>
      <w:marBottom w:val="0"/>
      <w:divBdr>
        <w:top w:val="none" w:sz="0" w:space="0" w:color="auto"/>
        <w:left w:val="none" w:sz="0" w:space="0" w:color="auto"/>
        <w:bottom w:val="none" w:sz="0" w:space="0" w:color="auto"/>
        <w:right w:val="none" w:sz="0" w:space="0" w:color="auto"/>
      </w:divBdr>
    </w:div>
    <w:div w:id="698622529">
      <w:bodyDiv w:val="1"/>
      <w:marLeft w:val="0"/>
      <w:marRight w:val="0"/>
      <w:marTop w:val="0"/>
      <w:marBottom w:val="0"/>
      <w:divBdr>
        <w:top w:val="none" w:sz="0" w:space="0" w:color="auto"/>
        <w:left w:val="none" w:sz="0" w:space="0" w:color="auto"/>
        <w:bottom w:val="none" w:sz="0" w:space="0" w:color="auto"/>
        <w:right w:val="none" w:sz="0" w:space="0" w:color="auto"/>
      </w:divBdr>
    </w:div>
    <w:div w:id="794182755">
      <w:bodyDiv w:val="1"/>
      <w:marLeft w:val="0"/>
      <w:marRight w:val="0"/>
      <w:marTop w:val="0"/>
      <w:marBottom w:val="0"/>
      <w:divBdr>
        <w:top w:val="none" w:sz="0" w:space="0" w:color="auto"/>
        <w:left w:val="none" w:sz="0" w:space="0" w:color="auto"/>
        <w:bottom w:val="none" w:sz="0" w:space="0" w:color="auto"/>
        <w:right w:val="none" w:sz="0" w:space="0" w:color="auto"/>
      </w:divBdr>
    </w:div>
    <w:div w:id="838157533">
      <w:bodyDiv w:val="1"/>
      <w:marLeft w:val="0"/>
      <w:marRight w:val="0"/>
      <w:marTop w:val="0"/>
      <w:marBottom w:val="0"/>
      <w:divBdr>
        <w:top w:val="none" w:sz="0" w:space="0" w:color="auto"/>
        <w:left w:val="none" w:sz="0" w:space="0" w:color="auto"/>
        <w:bottom w:val="none" w:sz="0" w:space="0" w:color="auto"/>
        <w:right w:val="none" w:sz="0" w:space="0" w:color="auto"/>
      </w:divBdr>
    </w:div>
    <w:div w:id="887883991">
      <w:bodyDiv w:val="1"/>
      <w:marLeft w:val="0"/>
      <w:marRight w:val="0"/>
      <w:marTop w:val="0"/>
      <w:marBottom w:val="0"/>
      <w:divBdr>
        <w:top w:val="none" w:sz="0" w:space="0" w:color="auto"/>
        <w:left w:val="none" w:sz="0" w:space="0" w:color="auto"/>
        <w:bottom w:val="none" w:sz="0" w:space="0" w:color="auto"/>
        <w:right w:val="none" w:sz="0" w:space="0" w:color="auto"/>
      </w:divBdr>
    </w:div>
    <w:div w:id="967127748">
      <w:bodyDiv w:val="1"/>
      <w:marLeft w:val="0"/>
      <w:marRight w:val="0"/>
      <w:marTop w:val="0"/>
      <w:marBottom w:val="0"/>
      <w:divBdr>
        <w:top w:val="none" w:sz="0" w:space="0" w:color="auto"/>
        <w:left w:val="none" w:sz="0" w:space="0" w:color="auto"/>
        <w:bottom w:val="none" w:sz="0" w:space="0" w:color="auto"/>
        <w:right w:val="none" w:sz="0" w:space="0" w:color="auto"/>
      </w:divBdr>
    </w:div>
    <w:div w:id="1159613451">
      <w:bodyDiv w:val="1"/>
      <w:marLeft w:val="0"/>
      <w:marRight w:val="0"/>
      <w:marTop w:val="0"/>
      <w:marBottom w:val="0"/>
      <w:divBdr>
        <w:top w:val="none" w:sz="0" w:space="0" w:color="auto"/>
        <w:left w:val="none" w:sz="0" w:space="0" w:color="auto"/>
        <w:bottom w:val="none" w:sz="0" w:space="0" w:color="auto"/>
        <w:right w:val="none" w:sz="0" w:space="0" w:color="auto"/>
      </w:divBdr>
    </w:div>
    <w:div w:id="1179733942">
      <w:bodyDiv w:val="1"/>
      <w:marLeft w:val="0"/>
      <w:marRight w:val="0"/>
      <w:marTop w:val="0"/>
      <w:marBottom w:val="0"/>
      <w:divBdr>
        <w:top w:val="none" w:sz="0" w:space="0" w:color="auto"/>
        <w:left w:val="none" w:sz="0" w:space="0" w:color="auto"/>
        <w:bottom w:val="none" w:sz="0" w:space="0" w:color="auto"/>
        <w:right w:val="none" w:sz="0" w:space="0" w:color="auto"/>
      </w:divBdr>
    </w:div>
    <w:div w:id="1478448002">
      <w:bodyDiv w:val="1"/>
      <w:marLeft w:val="0"/>
      <w:marRight w:val="0"/>
      <w:marTop w:val="0"/>
      <w:marBottom w:val="0"/>
      <w:divBdr>
        <w:top w:val="none" w:sz="0" w:space="0" w:color="auto"/>
        <w:left w:val="none" w:sz="0" w:space="0" w:color="auto"/>
        <w:bottom w:val="none" w:sz="0" w:space="0" w:color="auto"/>
        <w:right w:val="none" w:sz="0" w:space="0" w:color="auto"/>
      </w:divBdr>
    </w:div>
    <w:div w:id="1573807100">
      <w:bodyDiv w:val="1"/>
      <w:marLeft w:val="0"/>
      <w:marRight w:val="0"/>
      <w:marTop w:val="0"/>
      <w:marBottom w:val="0"/>
      <w:divBdr>
        <w:top w:val="none" w:sz="0" w:space="0" w:color="auto"/>
        <w:left w:val="none" w:sz="0" w:space="0" w:color="auto"/>
        <w:bottom w:val="none" w:sz="0" w:space="0" w:color="auto"/>
        <w:right w:val="none" w:sz="0" w:space="0" w:color="auto"/>
      </w:divBdr>
    </w:div>
    <w:div w:id="1796943752">
      <w:bodyDiv w:val="1"/>
      <w:marLeft w:val="0"/>
      <w:marRight w:val="0"/>
      <w:marTop w:val="0"/>
      <w:marBottom w:val="0"/>
      <w:divBdr>
        <w:top w:val="none" w:sz="0" w:space="0" w:color="auto"/>
        <w:left w:val="none" w:sz="0" w:space="0" w:color="auto"/>
        <w:bottom w:val="none" w:sz="0" w:space="0" w:color="auto"/>
        <w:right w:val="none" w:sz="0" w:space="0" w:color="auto"/>
      </w:divBdr>
    </w:div>
    <w:div w:id="1919943552">
      <w:bodyDiv w:val="1"/>
      <w:marLeft w:val="0"/>
      <w:marRight w:val="0"/>
      <w:marTop w:val="0"/>
      <w:marBottom w:val="0"/>
      <w:divBdr>
        <w:top w:val="none" w:sz="0" w:space="0" w:color="auto"/>
        <w:left w:val="none" w:sz="0" w:space="0" w:color="auto"/>
        <w:bottom w:val="none" w:sz="0" w:space="0" w:color="auto"/>
        <w:right w:val="none" w:sz="0" w:space="0" w:color="auto"/>
      </w:divBdr>
    </w:div>
    <w:div w:id="1980911642">
      <w:bodyDiv w:val="1"/>
      <w:marLeft w:val="0"/>
      <w:marRight w:val="0"/>
      <w:marTop w:val="0"/>
      <w:marBottom w:val="0"/>
      <w:divBdr>
        <w:top w:val="none" w:sz="0" w:space="0" w:color="auto"/>
        <w:left w:val="none" w:sz="0" w:space="0" w:color="auto"/>
        <w:bottom w:val="none" w:sz="0" w:space="0" w:color="auto"/>
        <w:right w:val="none" w:sz="0" w:space="0" w:color="auto"/>
      </w:divBdr>
    </w:div>
    <w:div w:id="2081100557">
      <w:bodyDiv w:val="1"/>
      <w:marLeft w:val="0"/>
      <w:marRight w:val="0"/>
      <w:marTop w:val="0"/>
      <w:marBottom w:val="0"/>
      <w:divBdr>
        <w:top w:val="none" w:sz="0" w:space="0" w:color="auto"/>
        <w:left w:val="none" w:sz="0" w:space="0" w:color="auto"/>
        <w:bottom w:val="none" w:sz="0" w:space="0" w:color="auto"/>
        <w:right w:val="none" w:sz="0" w:space="0" w:color="auto"/>
      </w:divBdr>
    </w:div>
    <w:div w:id="21123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ai.com/chatg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garcia\Documents\GitHub\python\CSCV%20471\Module%201\GarciaJ_Week1HW_Cybv47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259EB-916C-457E-871A-4E8F0075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GarciaJ_Week1HW_Cybv471.dotx</Template>
  <TotalTime>0</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2023-09-29T15:10:00Z</dcterms:created>
  <dcterms:modified xsi:type="dcterms:W3CDTF">2023-09-29T15:31:00Z</dcterms:modified>
</cp:coreProperties>
</file>