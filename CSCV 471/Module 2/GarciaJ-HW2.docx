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189A" w14:textId="77777777" w:rsidR="003F7F78" w:rsidRPr="00E570D0" w:rsidRDefault="003F7F78" w:rsidP="001C3FF5">
      <w:pPr>
        <w:spacing w:line="240" w:lineRule="auto"/>
      </w:pPr>
    </w:p>
    <w:p w14:paraId="2E118FFB" w14:textId="77777777" w:rsidR="003F7F78" w:rsidRPr="00E570D0" w:rsidRDefault="003F7F78" w:rsidP="001C3FF5">
      <w:pPr>
        <w:spacing w:line="240" w:lineRule="auto"/>
      </w:pPr>
    </w:p>
    <w:p w14:paraId="72CD6753" w14:textId="56703F19" w:rsidR="00D15CAC" w:rsidRPr="00E570D0" w:rsidRDefault="00D063F0" w:rsidP="001C3FF5">
      <w:pPr>
        <w:spacing w:line="240" w:lineRule="auto"/>
        <w:jc w:val="center"/>
        <w:rPr>
          <w:b/>
          <w:bCs/>
        </w:rPr>
      </w:pPr>
      <w:r>
        <w:rPr>
          <w:b/>
          <w:bCs/>
        </w:rPr>
        <w:t>Homework</w:t>
      </w:r>
      <w:r w:rsidR="0001139D">
        <w:rPr>
          <w:b/>
          <w:bCs/>
        </w:rPr>
        <w:t xml:space="preserve"> 2</w:t>
      </w:r>
    </w:p>
    <w:p w14:paraId="4D01BE82" w14:textId="77777777" w:rsidR="001C3FF5" w:rsidRPr="00E570D0" w:rsidRDefault="001C3FF5" w:rsidP="001C3FF5">
      <w:pPr>
        <w:spacing w:line="240" w:lineRule="auto"/>
        <w:jc w:val="center"/>
        <w:rPr>
          <w:b/>
          <w:bCs/>
        </w:rPr>
      </w:pPr>
    </w:p>
    <w:p w14:paraId="56F655AB" w14:textId="77777777" w:rsidR="003F7F78" w:rsidRPr="00E570D0" w:rsidRDefault="00680B50" w:rsidP="001C3FF5">
      <w:pPr>
        <w:widowControl w:val="0"/>
        <w:autoSpaceDE w:val="0"/>
        <w:autoSpaceDN w:val="0"/>
        <w:adjustRightInd w:val="0"/>
        <w:spacing w:after="0"/>
        <w:jc w:val="center"/>
        <w:rPr>
          <w:rFonts w:cs="Times New Roman"/>
          <w:szCs w:val="24"/>
        </w:rPr>
      </w:pPr>
      <w:r>
        <w:rPr>
          <w:rFonts w:cs="Times New Roman"/>
          <w:szCs w:val="24"/>
        </w:rPr>
        <w:t>Jesse Garcia</w:t>
      </w:r>
    </w:p>
    <w:p w14:paraId="43417629" w14:textId="77777777" w:rsidR="003F7F78" w:rsidRPr="00E570D0" w:rsidRDefault="00185766" w:rsidP="001C3FF5">
      <w:pPr>
        <w:widowControl w:val="0"/>
        <w:autoSpaceDE w:val="0"/>
        <w:autoSpaceDN w:val="0"/>
        <w:adjustRightInd w:val="0"/>
        <w:spacing w:after="0"/>
        <w:jc w:val="center"/>
        <w:rPr>
          <w:rFonts w:cs="Times New Roman"/>
          <w:szCs w:val="24"/>
        </w:rPr>
      </w:pPr>
      <w:r w:rsidRPr="00E570D0">
        <w:rPr>
          <w:rFonts w:cs="Times New Roman"/>
          <w:szCs w:val="24"/>
        </w:rPr>
        <w:t>University</w:t>
      </w:r>
      <w:r w:rsidR="00E85F73">
        <w:rPr>
          <w:rFonts w:cs="Times New Roman"/>
          <w:szCs w:val="24"/>
        </w:rPr>
        <w:t xml:space="preserve"> of Arizona</w:t>
      </w:r>
    </w:p>
    <w:p w14:paraId="415ED218" w14:textId="77777777" w:rsidR="001C3FF5" w:rsidRPr="00E570D0" w:rsidRDefault="00E85F73" w:rsidP="001C3FF5">
      <w:pPr>
        <w:widowControl w:val="0"/>
        <w:autoSpaceDE w:val="0"/>
        <w:autoSpaceDN w:val="0"/>
        <w:adjustRightInd w:val="0"/>
        <w:spacing w:after="0"/>
        <w:jc w:val="center"/>
        <w:rPr>
          <w:rFonts w:cs="Times New Roman"/>
          <w:szCs w:val="24"/>
        </w:rPr>
      </w:pPr>
      <w:r>
        <w:rPr>
          <w:rFonts w:cs="Times New Roman"/>
          <w:szCs w:val="24"/>
        </w:rPr>
        <w:t>C</w:t>
      </w:r>
      <w:r w:rsidR="00D063F0">
        <w:rPr>
          <w:rFonts w:cs="Times New Roman"/>
          <w:szCs w:val="24"/>
        </w:rPr>
        <w:t>SCV 471: Artificial Intelligence</w:t>
      </w:r>
    </w:p>
    <w:p w14:paraId="6DAEBC55" w14:textId="77777777" w:rsidR="003F7F78" w:rsidRPr="00E570D0" w:rsidRDefault="00D063F0" w:rsidP="001C3FF5">
      <w:pPr>
        <w:widowControl w:val="0"/>
        <w:autoSpaceDE w:val="0"/>
        <w:autoSpaceDN w:val="0"/>
        <w:adjustRightInd w:val="0"/>
        <w:spacing w:after="0"/>
        <w:jc w:val="center"/>
        <w:rPr>
          <w:rFonts w:cs="Times New Roman"/>
          <w:szCs w:val="24"/>
        </w:rPr>
      </w:pPr>
      <w:r>
        <w:rPr>
          <w:rFonts w:cs="Times New Roman"/>
          <w:szCs w:val="24"/>
        </w:rPr>
        <w:t>Karen Hand</w:t>
      </w:r>
    </w:p>
    <w:p w14:paraId="637BEC02" w14:textId="73F244D4" w:rsidR="003F7F78" w:rsidRDefault="00D063F0" w:rsidP="001C3FF5">
      <w:pPr>
        <w:jc w:val="center"/>
        <w:rPr>
          <w:rFonts w:cs="Times New Roman"/>
          <w:szCs w:val="24"/>
        </w:rPr>
      </w:pPr>
      <w:r>
        <w:rPr>
          <w:rFonts w:cs="Times New Roman"/>
          <w:szCs w:val="24"/>
        </w:rPr>
        <w:t xml:space="preserve">September </w:t>
      </w:r>
      <w:r w:rsidR="0001139D">
        <w:rPr>
          <w:rFonts w:cs="Times New Roman"/>
          <w:szCs w:val="24"/>
        </w:rPr>
        <w:t>17</w:t>
      </w:r>
      <w:r>
        <w:rPr>
          <w:rFonts w:cs="Times New Roman"/>
          <w:szCs w:val="24"/>
        </w:rPr>
        <w:t>, 2023</w:t>
      </w:r>
    </w:p>
    <w:p w14:paraId="2419EE8E" w14:textId="77777777" w:rsidR="00D063F0" w:rsidRDefault="00D063F0" w:rsidP="001C3FF5">
      <w:pPr>
        <w:jc w:val="center"/>
        <w:rPr>
          <w:rFonts w:cs="Times New Roman"/>
          <w:szCs w:val="24"/>
        </w:rPr>
      </w:pPr>
    </w:p>
    <w:p w14:paraId="11E191A9" w14:textId="77777777" w:rsidR="00D063F0" w:rsidRDefault="00D063F0">
      <w:pPr>
        <w:rPr>
          <w:rFonts w:cs="Times New Roman"/>
          <w:szCs w:val="24"/>
        </w:rPr>
      </w:pPr>
      <w:r>
        <w:rPr>
          <w:rFonts w:cs="Times New Roman"/>
          <w:szCs w:val="24"/>
        </w:rPr>
        <w:br w:type="page"/>
      </w:r>
    </w:p>
    <w:p w14:paraId="1E8C2446" w14:textId="3CFBEA09" w:rsidR="0001139D" w:rsidRDefault="0001139D" w:rsidP="0001139D">
      <w:pPr>
        <w:ind w:firstLine="720"/>
      </w:pPr>
      <w:r>
        <w:lastRenderedPageBreak/>
        <w:t xml:space="preserve">For my assignment in creating the best script to use to show the user how to color the map of the USA, I used </w:t>
      </w:r>
      <w:proofErr w:type="spellStart"/>
      <w:r>
        <w:t>chatgpt</w:t>
      </w:r>
      <w:proofErr w:type="spellEnd"/>
      <w:r>
        <w:t>. I found several of the solutions to be difficult at first</w:t>
      </w:r>
      <w:r>
        <w:t xml:space="preserve">. </w:t>
      </w:r>
      <w:proofErr w:type="gramStart"/>
      <w:r>
        <w:t>E</w:t>
      </w:r>
      <w:r>
        <w:t>ither</w:t>
      </w:r>
      <w:r>
        <w:t>,</w:t>
      </w:r>
      <w:proofErr w:type="gramEnd"/>
      <w:r>
        <w:t xml:space="preserve"> </w:t>
      </w:r>
      <w:r>
        <w:t>time complexity to be high</w:t>
      </w:r>
      <w:r>
        <w:t xml:space="preserve"> </w:t>
      </w:r>
      <w:r>
        <w:t xml:space="preserve">or the code just would get into an endless loop. For the formulation of my code, I asked </w:t>
      </w:r>
      <w:proofErr w:type="spellStart"/>
      <w:r>
        <w:t>ChatGPT</w:t>
      </w:r>
      <w:proofErr w:type="spellEnd"/>
      <w:r>
        <w:t xml:space="preserve"> to give me a script with the appropriate functions</w:t>
      </w:r>
      <w:r>
        <w:t xml:space="preserve"> like a </w:t>
      </w:r>
      <w:proofErr w:type="spellStart"/>
      <w:r>
        <w:t>goal_test</w:t>
      </w:r>
      <w:proofErr w:type="spellEnd"/>
      <w:r>
        <w:t xml:space="preserve"> and successor</w:t>
      </w:r>
      <w:r>
        <w:t xml:space="preserve">. The first thing I needed to do was find out which blind search algorithm I was going to try and use. Blind Search is the best for this problem mainly for a few reasons. First is simplicity. They are usually very straightforward to implement, which is key for me. Another reason can be for the fact that our problem would have some deep trees, given that we have all 50 states, and then the list of surrounding states for each. </w:t>
      </w:r>
      <w:r>
        <w:t xml:space="preserve">We chose Depth First Search because of the deep tree like search our script was going tom be using. </w:t>
      </w:r>
    </w:p>
    <w:p w14:paraId="015860DC" w14:textId="7E698410" w:rsidR="0001139D" w:rsidRDefault="0001139D" w:rsidP="0001139D">
      <w:r>
        <w:tab/>
      </w:r>
      <w:proofErr w:type="spellStart"/>
      <w:r>
        <w:t>ChatGPT</w:t>
      </w:r>
      <w:proofErr w:type="spellEnd"/>
      <w:r>
        <w:t xml:space="preserve"> realty helped me to grasp the concept of a Blind Search. I tend to complicate things in my head at times and can be very frustrated. Honestly, I don’t know if I would have been able to understand as deep as I have with this tool. I kept asking it questions about the script it would choose and the functions it wrote, what would be different if “this” line or “that” line was different. It seemed to always know what I was asking. However, there were some challenges. One thing I kept running into was that the code did not always run. I used the debug tool in </w:t>
      </w:r>
      <w:proofErr w:type="gramStart"/>
      <w:r>
        <w:t>PyCharm</w:t>
      </w:r>
      <w:proofErr w:type="gramEnd"/>
      <w:r>
        <w:t xml:space="preserve"> and it was looping infinitely at some places. So, I did have to re-ask or re-word my questions and prompts. Another issue was that it did not always write the most optimal code. But nothing I couldn’t handle since I am a professional Googler. </w:t>
      </w:r>
    </w:p>
    <w:p w14:paraId="59C73EA8" w14:textId="4C1BF803" w:rsidR="0001139D" w:rsidRPr="0001139D" w:rsidRDefault="0001139D" w:rsidP="0001139D">
      <w:pPr>
        <w:spacing w:after="0"/>
        <w:ind w:left="90"/>
      </w:pPr>
      <w:r>
        <w:t xml:space="preserve">We initialized our graph variable, which is a dictionary the stores all states as keys, and list </w:t>
      </w:r>
      <w:proofErr w:type="spellStart"/>
      <w:r>
        <w:t>opf</w:t>
      </w:r>
      <w:proofErr w:type="spellEnd"/>
      <w:r>
        <w:t xml:space="preserve"> neighbors as values.</w:t>
      </w:r>
      <w:r>
        <w:t xml:space="preserve"> </w:t>
      </w:r>
      <w:r>
        <w:t>Initialized the colors list, which is the list of colors we will use to color the map.</w:t>
      </w:r>
      <w:r>
        <w:t xml:space="preserve"> </w:t>
      </w:r>
      <w:r>
        <w:t xml:space="preserve">Initialized coloring as an empty dictionary – this is going to be the dictionary we use to keep track of the state’s colors that have been assigned. </w:t>
      </w:r>
      <w:r>
        <w:t xml:space="preserve"> </w:t>
      </w:r>
      <w:r>
        <w:t xml:space="preserve">Our </w:t>
      </w:r>
      <w:r w:rsidRPr="0001139D">
        <w:rPr>
          <w:b/>
          <w:bCs/>
        </w:rPr>
        <w:t>Initial State</w:t>
      </w:r>
      <w:r>
        <w:t xml:space="preserve"> of the script is the </w:t>
      </w:r>
      <w:r>
        <w:lastRenderedPageBreak/>
        <w:t>loop that assigns each state as a key, and “” as the value since we have not started the actual coloring. This loop assigns “” to each state and stores it in the coloring dictionary we initialized in the previous step.</w:t>
      </w:r>
      <w:r>
        <w:t xml:space="preserve"> </w:t>
      </w:r>
      <w:r w:rsidRPr="0001139D">
        <w:rPr>
          <w:b/>
          <w:bCs/>
        </w:rPr>
        <w:t>GOAL TEST</w:t>
      </w:r>
      <w:r>
        <w:t xml:space="preserve"> – this function </w:t>
      </w:r>
      <w:proofErr w:type="spellStart"/>
      <w:r>
        <w:t>goal_test</w:t>
      </w:r>
      <w:proofErr w:type="spellEnd"/>
      <w:r>
        <w:t xml:space="preserve"> takes in one parameter which is the coloring dictionary, loops through and checks if state has been colored and if it is different color from adjacent states. </w:t>
      </w:r>
      <w:r>
        <w:t xml:space="preserve"> </w:t>
      </w:r>
      <w:r w:rsidRPr="0001139D">
        <w:rPr>
          <w:b/>
          <w:bCs/>
        </w:rPr>
        <w:t>Successor</w:t>
      </w:r>
      <w:r>
        <w:t xml:space="preserve"> Function - takes in two parameters, the state and the coloring dictionary and determines what a valid color for the state is and yields possible colors that are not assigned to the adj states. </w:t>
      </w:r>
      <w:r>
        <w:t xml:space="preserve"> </w:t>
      </w:r>
      <w:r w:rsidRPr="0001139D">
        <w:rPr>
          <w:b/>
          <w:bCs/>
        </w:rPr>
        <w:t>Cost function</w:t>
      </w:r>
      <w:r w:rsidRPr="0001139D">
        <w:t xml:space="preserve"> is not </w:t>
      </w:r>
      <w:proofErr w:type="gramStart"/>
      <w:r w:rsidRPr="0001139D">
        <w:t>really valid</w:t>
      </w:r>
      <w:proofErr w:type="gramEnd"/>
      <w:r w:rsidRPr="0001139D">
        <w:t xml:space="preserve"> here since the cost is just the next state, we can make a Cost index and see what the cost was of the entire script running and coloring all states, but I found that the cost function kept returning the same number. </w:t>
      </w:r>
    </w:p>
    <w:p w14:paraId="4BBBA24D" w14:textId="77777777" w:rsidR="0001139D" w:rsidRPr="008D49F4" w:rsidRDefault="0001139D" w:rsidP="0001139D">
      <w:pPr>
        <w:spacing w:after="0"/>
        <w:ind w:left="90"/>
      </w:pPr>
      <w:r>
        <w:t xml:space="preserve">Our actual running function is the </w:t>
      </w:r>
      <w:proofErr w:type="spellStart"/>
      <w:r>
        <w:t>color_map</w:t>
      </w:r>
      <w:proofErr w:type="spellEnd"/>
      <w:r>
        <w:t xml:space="preserve"> function. </w:t>
      </w:r>
      <w:proofErr w:type="spellStart"/>
      <w:r>
        <w:t>ChatGPT</w:t>
      </w:r>
      <w:proofErr w:type="spellEnd"/>
      <w:r>
        <w:t xml:space="preserve"> told me that recursively running this function, which is the function running itself, is the best way to move forward and backward for this problem. Since this is a DFS based script, we can backtrack when we must </w:t>
      </w:r>
      <w:proofErr w:type="gramStart"/>
      <w:r>
        <w:t>in order to</w:t>
      </w:r>
      <w:proofErr w:type="gramEnd"/>
      <w:r>
        <w:t xml:space="preserve"> re color the states to better accommodate the next state</w:t>
      </w:r>
      <w:r w:rsidRPr="008D49F4">
        <w:t>. It starts with a state, tries a color, and then recursively moves to the next state.</w:t>
      </w:r>
      <w:r w:rsidRPr="0001139D">
        <w:rPr>
          <w:rFonts w:ascii="Segoe UI" w:eastAsia="Times New Roman" w:hAnsi="Segoe UI" w:cs="Segoe UI"/>
          <w:color w:val="D1D5DB"/>
        </w:rPr>
        <w:t xml:space="preserve"> </w:t>
      </w:r>
      <w:r w:rsidRPr="008D49F4">
        <w:t>If it runs into an issue where a state cannot be colored because of previous choices, it backtracks, changing the color of previous states.</w:t>
      </w:r>
    </w:p>
    <w:p w14:paraId="5CE510E0" w14:textId="784E33B1" w:rsidR="003F7F78" w:rsidRPr="00E570D0" w:rsidRDefault="003F7F78" w:rsidP="0001139D">
      <w:pPr>
        <w:rPr>
          <w:rFonts w:cs="Times New Roman"/>
          <w:szCs w:val="24"/>
        </w:rPr>
      </w:pPr>
    </w:p>
    <w:p w14:paraId="4ADB1FAD" w14:textId="77777777" w:rsidR="0001139D" w:rsidRDefault="0001139D" w:rsidP="00987057">
      <w:pPr>
        <w:spacing w:line="240" w:lineRule="auto"/>
        <w:jc w:val="center"/>
        <w:rPr>
          <w:b/>
          <w:bCs/>
          <w:szCs w:val="24"/>
        </w:rPr>
      </w:pPr>
    </w:p>
    <w:p w14:paraId="65E8BE1C" w14:textId="77777777" w:rsidR="0001139D" w:rsidRDefault="0001139D" w:rsidP="00987057">
      <w:pPr>
        <w:spacing w:line="240" w:lineRule="auto"/>
        <w:jc w:val="center"/>
        <w:rPr>
          <w:b/>
          <w:bCs/>
          <w:szCs w:val="24"/>
        </w:rPr>
      </w:pPr>
    </w:p>
    <w:p w14:paraId="134BC048" w14:textId="77777777" w:rsidR="0001139D" w:rsidRDefault="0001139D" w:rsidP="00987057">
      <w:pPr>
        <w:spacing w:line="240" w:lineRule="auto"/>
        <w:jc w:val="center"/>
        <w:rPr>
          <w:b/>
          <w:bCs/>
          <w:szCs w:val="24"/>
        </w:rPr>
      </w:pPr>
    </w:p>
    <w:p w14:paraId="4236045E" w14:textId="77777777" w:rsidR="0001139D" w:rsidRDefault="0001139D" w:rsidP="00987057">
      <w:pPr>
        <w:spacing w:line="240" w:lineRule="auto"/>
        <w:jc w:val="center"/>
        <w:rPr>
          <w:b/>
          <w:bCs/>
          <w:szCs w:val="24"/>
        </w:rPr>
      </w:pPr>
    </w:p>
    <w:p w14:paraId="4ED81B4E" w14:textId="77777777" w:rsidR="0001139D" w:rsidRDefault="0001139D" w:rsidP="00987057">
      <w:pPr>
        <w:spacing w:line="240" w:lineRule="auto"/>
        <w:jc w:val="center"/>
        <w:rPr>
          <w:b/>
          <w:bCs/>
          <w:szCs w:val="24"/>
        </w:rPr>
      </w:pPr>
    </w:p>
    <w:p w14:paraId="2E163C0A" w14:textId="77777777" w:rsidR="0001139D" w:rsidRDefault="0001139D" w:rsidP="00987057">
      <w:pPr>
        <w:spacing w:line="240" w:lineRule="auto"/>
        <w:jc w:val="center"/>
        <w:rPr>
          <w:b/>
          <w:bCs/>
          <w:szCs w:val="24"/>
        </w:rPr>
      </w:pPr>
    </w:p>
    <w:p w14:paraId="6EED5D62" w14:textId="77777777" w:rsidR="0001139D" w:rsidRDefault="0001139D" w:rsidP="00987057">
      <w:pPr>
        <w:spacing w:line="240" w:lineRule="auto"/>
        <w:jc w:val="center"/>
        <w:rPr>
          <w:b/>
          <w:bCs/>
          <w:szCs w:val="24"/>
        </w:rPr>
      </w:pPr>
    </w:p>
    <w:p w14:paraId="42059EC1" w14:textId="77777777" w:rsidR="0001139D" w:rsidRDefault="0001139D" w:rsidP="0001139D">
      <w:pPr>
        <w:spacing w:line="240" w:lineRule="auto"/>
        <w:rPr>
          <w:b/>
          <w:bCs/>
          <w:szCs w:val="24"/>
        </w:rPr>
      </w:pPr>
    </w:p>
    <w:p w14:paraId="5AC5391D" w14:textId="794E0AEA" w:rsidR="00447E2F" w:rsidRPr="00E570D0" w:rsidRDefault="00447E2F" w:rsidP="0001139D">
      <w:pPr>
        <w:spacing w:line="240" w:lineRule="auto"/>
        <w:ind w:left="3600" w:firstLine="720"/>
        <w:rPr>
          <w:b/>
          <w:bCs/>
          <w:szCs w:val="24"/>
        </w:rPr>
      </w:pPr>
      <w:r w:rsidRPr="00E570D0">
        <w:rPr>
          <w:b/>
          <w:bCs/>
          <w:szCs w:val="24"/>
        </w:rPr>
        <w:lastRenderedPageBreak/>
        <w:t>References</w:t>
      </w:r>
    </w:p>
    <w:p w14:paraId="37759EF0" w14:textId="1CC91FF5" w:rsidR="00384281" w:rsidRDefault="00384281" w:rsidP="00621A6F">
      <w:pPr>
        <w:spacing w:line="240" w:lineRule="auto"/>
        <w:rPr>
          <w:rFonts w:eastAsia="Times New Roman" w:cs="Times New Roman"/>
          <w:szCs w:val="24"/>
        </w:rPr>
      </w:pPr>
      <w:proofErr w:type="spellStart"/>
      <w:r w:rsidRPr="00384281">
        <w:rPr>
          <w:rFonts w:eastAsia="Times New Roman" w:cs="Times New Roman"/>
          <w:szCs w:val="24"/>
        </w:rPr>
        <w:t>OpenAI</w:t>
      </w:r>
      <w:proofErr w:type="spellEnd"/>
      <w:r w:rsidRPr="00384281">
        <w:rPr>
          <w:rFonts w:eastAsia="Times New Roman" w:cs="Times New Roman"/>
          <w:szCs w:val="24"/>
        </w:rPr>
        <w:t xml:space="preserve">. (2021). GPT-3. </w:t>
      </w:r>
      <w:hyperlink r:id="rId8" w:tgtFrame="_new" w:history="1">
        <w:r w:rsidRPr="00384281">
          <w:rPr>
            <w:rStyle w:val="Hyperlink"/>
            <w:rFonts w:eastAsia="Times New Roman" w:cs="Times New Roman"/>
            <w:szCs w:val="24"/>
          </w:rPr>
          <w:t>https://www.openai.com</w:t>
        </w:r>
      </w:hyperlink>
    </w:p>
    <w:p w14:paraId="5B2D0246" w14:textId="2DFF553C" w:rsidR="003345BA" w:rsidRPr="00E570D0" w:rsidRDefault="007B1840" w:rsidP="00621A6F">
      <w:pPr>
        <w:spacing w:line="240" w:lineRule="auto"/>
        <w:rPr>
          <w:szCs w:val="24"/>
        </w:rPr>
      </w:pPr>
      <w:r w:rsidRPr="007B1840">
        <w:rPr>
          <w:rFonts w:eastAsia="Times New Roman" w:cs="Times New Roman"/>
          <w:szCs w:val="24"/>
        </w:rPr>
        <w:t xml:space="preserve">Russell, S., &amp; Norvig, P. (2016). </w:t>
      </w:r>
      <w:r w:rsidRPr="007B1840">
        <w:rPr>
          <w:rFonts w:eastAsia="Times New Roman" w:cs="Times New Roman"/>
          <w:i/>
          <w:iCs/>
          <w:szCs w:val="24"/>
        </w:rPr>
        <w:t>Artificial Intelligence: A Modern Approach</w:t>
      </w:r>
      <w:r w:rsidRPr="007B1840">
        <w:rPr>
          <w:rFonts w:eastAsia="Times New Roman" w:cs="Times New Roman"/>
          <w:szCs w:val="24"/>
        </w:rPr>
        <w:t xml:space="preserve"> (3rd ed.). Pearson.</w:t>
      </w:r>
    </w:p>
    <w:sectPr w:rsidR="003345BA" w:rsidRPr="00E570D0" w:rsidSect="001C3FF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04EA0" w14:textId="77777777" w:rsidR="00832B2F" w:rsidRDefault="00832B2F" w:rsidP="003F7F78">
      <w:pPr>
        <w:spacing w:after="0" w:line="240" w:lineRule="auto"/>
      </w:pPr>
      <w:r>
        <w:separator/>
      </w:r>
    </w:p>
  </w:endnote>
  <w:endnote w:type="continuationSeparator" w:id="0">
    <w:p w14:paraId="7F4F2B57" w14:textId="77777777" w:rsidR="00832B2F" w:rsidRDefault="00832B2F" w:rsidP="003F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52EC" w14:textId="77777777" w:rsidR="00832B2F" w:rsidRDefault="00832B2F" w:rsidP="003F7F78">
      <w:pPr>
        <w:spacing w:after="0" w:line="240" w:lineRule="auto"/>
      </w:pPr>
      <w:r>
        <w:separator/>
      </w:r>
    </w:p>
  </w:footnote>
  <w:footnote w:type="continuationSeparator" w:id="0">
    <w:p w14:paraId="5530D6D5" w14:textId="77777777" w:rsidR="00832B2F" w:rsidRDefault="00832B2F" w:rsidP="003F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0D39" w14:textId="77777777" w:rsidR="00194F47" w:rsidRDefault="00194F47">
    <w:pPr>
      <w:pStyle w:val="Header"/>
    </w:pPr>
    <w:r>
      <w:rPr>
        <w:rFonts w:cs="Times New Roman"/>
        <w:szCs w:val="24"/>
      </w:rPr>
      <w:t xml:space="preserve">                                                                                            </w:t>
    </w:r>
    <w:r>
      <w:tab/>
    </w:r>
    <w:r>
      <w:fldChar w:fldCharType="begin"/>
    </w:r>
    <w:r>
      <w:instrText xml:space="preserve"> PAGE   \* MERGEFORMAT </w:instrText>
    </w:r>
    <w:r>
      <w:fldChar w:fldCharType="separate"/>
    </w:r>
    <w:r w:rsidR="007B1840">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A580" w14:textId="77777777" w:rsidR="00194F47" w:rsidRPr="003F7F78" w:rsidRDefault="00194F47">
    <w:pPr>
      <w:pStyle w:val="Header"/>
      <w:rPr>
        <w:rFonts w:cs="Times New Roman"/>
        <w:szCs w:val="24"/>
      </w:rPr>
    </w:pPr>
    <w:r>
      <w:rPr>
        <w:rFonts w:cs="Times New Roman"/>
        <w:szCs w:val="24"/>
      </w:rPr>
      <w:t xml:space="preserve">Running Head: </w:t>
    </w:r>
    <w:r w:rsidR="0020223A">
      <w:rPr>
        <w:rFonts w:cs="Times New Roman"/>
        <w:szCs w:val="24"/>
      </w:rPr>
      <w:t>PRIVACY RISK MANAGEMENT</w:t>
    </w:r>
    <w:r>
      <w:rPr>
        <w:rFonts w:cs="Times New Roman"/>
        <w:szCs w:val="24"/>
      </w:rPr>
      <w:tab/>
    </w:r>
    <w:r w:rsidRPr="003F7F78">
      <w:rPr>
        <w:rFonts w:cs="Times New Roman"/>
        <w:szCs w:val="24"/>
      </w:rPr>
      <w:fldChar w:fldCharType="begin"/>
    </w:r>
    <w:r w:rsidRPr="003F7F78">
      <w:rPr>
        <w:rFonts w:cs="Times New Roman"/>
        <w:szCs w:val="24"/>
      </w:rPr>
      <w:instrText xml:space="preserve"> PAGE   \* MERGEFORMAT </w:instrText>
    </w:r>
    <w:r w:rsidRPr="003F7F78">
      <w:rPr>
        <w:rFonts w:cs="Times New Roman"/>
        <w:szCs w:val="24"/>
      </w:rPr>
      <w:fldChar w:fldCharType="separate"/>
    </w:r>
    <w:r>
      <w:rPr>
        <w:rFonts w:cs="Times New Roman"/>
        <w:noProof/>
        <w:szCs w:val="24"/>
      </w:rPr>
      <w:t>1</w:t>
    </w:r>
    <w:r w:rsidRPr="003F7F78">
      <w:rPr>
        <w:rFonts w:cs="Times New Roman"/>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710"/>
    <w:multiLevelType w:val="hybridMultilevel"/>
    <w:tmpl w:val="A51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394F"/>
    <w:multiLevelType w:val="multilevel"/>
    <w:tmpl w:val="ADC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4FC"/>
    <w:multiLevelType w:val="multilevel"/>
    <w:tmpl w:val="C54A3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891721"/>
    <w:multiLevelType w:val="hybridMultilevel"/>
    <w:tmpl w:val="BA142E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451938"/>
    <w:multiLevelType w:val="hybridMultilevel"/>
    <w:tmpl w:val="7132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307EF"/>
    <w:multiLevelType w:val="hybridMultilevel"/>
    <w:tmpl w:val="685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95A4E"/>
    <w:multiLevelType w:val="hybridMultilevel"/>
    <w:tmpl w:val="9E44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C1C1E"/>
    <w:multiLevelType w:val="hybridMultilevel"/>
    <w:tmpl w:val="DCFA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6345B"/>
    <w:multiLevelType w:val="hybridMultilevel"/>
    <w:tmpl w:val="1B8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C68B3"/>
    <w:multiLevelType w:val="hybridMultilevel"/>
    <w:tmpl w:val="E78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5474E"/>
    <w:multiLevelType w:val="hybridMultilevel"/>
    <w:tmpl w:val="B3D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7414C"/>
    <w:multiLevelType w:val="multilevel"/>
    <w:tmpl w:val="628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500CA"/>
    <w:multiLevelType w:val="hybridMultilevel"/>
    <w:tmpl w:val="269C7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147FC"/>
    <w:multiLevelType w:val="hybridMultilevel"/>
    <w:tmpl w:val="975E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82935"/>
    <w:multiLevelType w:val="hybridMultilevel"/>
    <w:tmpl w:val="4C5CD9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4633BC"/>
    <w:multiLevelType w:val="hybridMultilevel"/>
    <w:tmpl w:val="BB4A8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299450">
    <w:abstractNumId w:val="2"/>
  </w:num>
  <w:num w:numId="2" w16cid:durableId="471560777">
    <w:abstractNumId w:val="1"/>
  </w:num>
  <w:num w:numId="3" w16cid:durableId="1541892873">
    <w:abstractNumId w:val="11"/>
  </w:num>
  <w:num w:numId="4" w16cid:durableId="1662003674">
    <w:abstractNumId w:val="6"/>
  </w:num>
  <w:num w:numId="5" w16cid:durableId="1576427502">
    <w:abstractNumId w:val="13"/>
  </w:num>
  <w:num w:numId="6" w16cid:durableId="148059285">
    <w:abstractNumId w:val="7"/>
  </w:num>
  <w:num w:numId="7" w16cid:durableId="683019934">
    <w:abstractNumId w:val="14"/>
  </w:num>
  <w:num w:numId="8" w16cid:durableId="29231736">
    <w:abstractNumId w:val="3"/>
  </w:num>
  <w:num w:numId="9" w16cid:durableId="761491786">
    <w:abstractNumId w:val="5"/>
  </w:num>
  <w:num w:numId="10" w16cid:durableId="1863087544">
    <w:abstractNumId w:val="0"/>
  </w:num>
  <w:num w:numId="11" w16cid:durableId="396755531">
    <w:abstractNumId w:val="12"/>
  </w:num>
  <w:num w:numId="12" w16cid:durableId="200947460">
    <w:abstractNumId w:val="9"/>
  </w:num>
  <w:num w:numId="13" w16cid:durableId="162554436">
    <w:abstractNumId w:val="10"/>
  </w:num>
  <w:num w:numId="14" w16cid:durableId="1487673101">
    <w:abstractNumId w:val="15"/>
  </w:num>
  <w:num w:numId="15" w16cid:durableId="522092454">
    <w:abstractNumId w:val="8"/>
  </w:num>
  <w:num w:numId="16" w16cid:durableId="1503624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9D"/>
    <w:rsid w:val="00000092"/>
    <w:rsid w:val="00000268"/>
    <w:rsid w:val="00006105"/>
    <w:rsid w:val="0001139D"/>
    <w:rsid w:val="00012818"/>
    <w:rsid w:val="00012EDF"/>
    <w:rsid w:val="00021528"/>
    <w:rsid w:val="00021982"/>
    <w:rsid w:val="00021DA2"/>
    <w:rsid w:val="00024B00"/>
    <w:rsid w:val="00027976"/>
    <w:rsid w:val="0004250C"/>
    <w:rsid w:val="000508F1"/>
    <w:rsid w:val="00054BEC"/>
    <w:rsid w:val="000709BC"/>
    <w:rsid w:val="000734B4"/>
    <w:rsid w:val="00073671"/>
    <w:rsid w:val="0007405B"/>
    <w:rsid w:val="000767B8"/>
    <w:rsid w:val="0008099C"/>
    <w:rsid w:val="000928F3"/>
    <w:rsid w:val="000A2453"/>
    <w:rsid w:val="000A6464"/>
    <w:rsid w:val="000B30CC"/>
    <w:rsid w:val="000C2F26"/>
    <w:rsid w:val="000C61AE"/>
    <w:rsid w:val="000D1F4A"/>
    <w:rsid w:val="000D7CE2"/>
    <w:rsid w:val="000E0D88"/>
    <w:rsid w:val="000F56F0"/>
    <w:rsid w:val="000F686C"/>
    <w:rsid w:val="00102DC7"/>
    <w:rsid w:val="00103961"/>
    <w:rsid w:val="00106D53"/>
    <w:rsid w:val="00106F18"/>
    <w:rsid w:val="0011285B"/>
    <w:rsid w:val="00113271"/>
    <w:rsid w:val="00115BDF"/>
    <w:rsid w:val="00117371"/>
    <w:rsid w:val="00122B3F"/>
    <w:rsid w:val="00125E7A"/>
    <w:rsid w:val="0013078E"/>
    <w:rsid w:val="001312D6"/>
    <w:rsid w:val="00132FB1"/>
    <w:rsid w:val="001355C5"/>
    <w:rsid w:val="00135E2D"/>
    <w:rsid w:val="001364B6"/>
    <w:rsid w:val="001370C3"/>
    <w:rsid w:val="00142F4C"/>
    <w:rsid w:val="001466DE"/>
    <w:rsid w:val="001548C6"/>
    <w:rsid w:val="00155771"/>
    <w:rsid w:val="00162160"/>
    <w:rsid w:val="001624FE"/>
    <w:rsid w:val="001634A8"/>
    <w:rsid w:val="00164D31"/>
    <w:rsid w:val="001664A8"/>
    <w:rsid w:val="00166C42"/>
    <w:rsid w:val="00170D18"/>
    <w:rsid w:val="00174CDF"/>
    <w:rsid w:val="00180CB4"/>
    <w:rsid w:val="00185766"/>
    <w:rsid w:val="00192615"/>
    <w:rsid w:val="00193F24"/>
    <w:rsid w:val="00194F47"/>
    <w:rsid w:val="001A1EE3"/>
    <w:rsid w:val="001A2F99"/>
    <w:rsid w:val="001A4C03"/>
    <w:rsid w:val="001A5AB5"/>
    <w:rsid w:val="001A5D07"/>
    <w:rsid w:val="001B2D4A"/>
    <w:rsid w:val="001C3FF5"/>
    <w:rsid w:val="001D314F"/>
    <w:rsid w:val="001E136E"/>
    <w:rsid w:val="001E6934"/>
    <w:rsid w:val="001E78D0"/>
    <w:rsid w:val="001F1233"/>
    <w:rsid w:val="001F33AD"/>
    <w:rsid w:val="001F7AE5"/>
    <w:rsid w:val="0020223A"/>
    <w:rsid w:val="00202B96"/>
    <w:rsid w:val="0020353B"/>
    <w:rsid w:val="00210DD7"/>
    <w:rsid w:val="00212B6E"/>
    <w:rsid w:val="00217CCE"/>
    <w:rsid w:val="00222AFB"/>
    <w:rsid w:val="00230A57"/>
    <w:rsid w:val="00230F60"/>
    <w:rsid w:val="00234228"/>
    <w:rsid w:val="00237DB8"/>
    <w:rsid w:val="002420DC"/>
    <w:rsid w:val="0024222F"/>
    <w:rsid w:val="0024707F"/>
    <w:rsid w:val="00247D00"/>
    <w:rsid w:val="00254BA8"/>
    <w:rsid w:val="00255067"/>
    <w:rsid w:val="00257F18"/>
    <w:rsid w:val="00260BA4"/>
    <w:rsid w:val="00261DBD"/>
    <w:rsid w:val="0026423D"/>
    <w:rsid w:val="00265ADC"/>
    <w:rsid w:val="002732F0"/>
    <w:rsid w:val="002766DD"/>
    <w:rsid w:val="002800D6"/>
    <w:rsid w:val="00297173"/>
    <w:rsid w:val="002A5A19"/>
    <w:rsid w:val="002B2008"/>
    <w:rsid w:val="002B63CC"/>
    <w:rsid w:val="002B6A1D"/>
    <w:rsid w:val="002C2CC3"/>
    <w:rsid w:val="002C5DF4"/>
    <w:rsid w:val="002D15FD"/>
    <w:rsid w:val="002D2655"/>
    <w:rsid w:val="002E32C9"/>
    <w:rsid w:val="002F5576"/>
    <w:rsid w:val="002F7540"/>
    <w:rsid w:val="002F7C89"/>
    <w:rsid w:val="00305361"/>
    <w:rsid w:val="003148DF"/>
    <w:rsid w:val="00316429"/>
    <w:rsid w:val="00320A34"/>
    <w:rsid w:val="00332EC7"/>
    <w:rsid w:val="003345BA"/>
    <w:rsid w:val="0033487C"/>
    <w:rsid w:val="003420B2"/>
    <w:rsid w:val="00345345"/>
    <w:rsid w:val="00355DE5"/>
    <w:rsid w:val="00366E28"/>
    <w:rsid w:val="00374705"/>
    <w:rsid w:val="00374EB7"/>
    <w:rsid w:val="00376781"/>
    <w:rsid w:val="00377F6C"/>
    <w:rsid w:val="00381B8A"/>
    <w:rsid w:val="00383852"/>
    <w:rsid w:val="00384281"/>
    <w:rsid w:val="003854FB"/>
    <w:rsid w:val="00391DB3"/>
    <w:rsid w:val="00397D14"/>
    <w:rsid w:val="003A2FA0"/>
    <w:rsid w:val="003B3B08"/>
    <w:rsid w:val="003B6470"/>
    <w:rsid w:val="003B7624"/>
    <w:rsid w:val="003C06EE"/>
    <w:rsid w:val="003C0B08"/>
    <w:rsid w:val="003C10C2"/>
    <w:rsid w:val="003C29D3"/>
    <w:rsid w:val="003C3500"/>
    <w:rsid w:val="003C4A44"/>
    <w:rsid w:val="003C54A3"/>
    <w:rsid w:val="003D76D0"/>
    <w:rsid w:val="003E2F0B"/>
    <w:rsid w:val="003F261D"/>
    <w:rsid w:val="003F71DF"/>
    <w:rsid w:val="003F7F78"/>
    <w:rsid w:val="0040050A"/>
    <w:rsid w:val="00400CB7"/>
    <w:rsid w:val="004045E5"/>
    <w:rsid w:val="00404FEA"/>
    <w:rsid w:val="00413DD1"/>
    <w:rsid w:val="00415E5B"/>
    <w:rsid w:val="00417334"/>
    <w:rsid w:val="0042066E"/>
    <w:rsid w:val="00422568"/>
    <w:rsid w:val="004227FD"/>
    <w:rsid w:val="004307E8"/>
    <w:rsid w:val="00431308"/>
    <w:rsid w:val="00442AEF"/>
    <w:rsid w:val="00443E9F"/>
    <w:rsid w:val="00445406"/>
    <w:rsid w:val="00447E2F"/>
    <w:rsid w:val="00455461"/>
    <w:rsid w:val="004561D0"/>
    <w:rsid w:val="004621E1"/>
    <w:rsid w:val="00464FCC"/>
    <w:rsid w:val="00474313"/>
    <w:rsid w:val="004903A5"/>
    <w:rsid w:val="0049078B"/>
    <w:rsid w:val="0049456D"/>
    <w:rsid w:val="00497CC3"/>
    <w:rsid w:val="004A00F4"/>
    <w:rsid w:val="004A29C1"/>
    <w:rsid w:val="004A70BA"/>
    <w:rsid w:val="004B04FF"/>
    <w:rsid w:val="004B067B"/>
    <w:rsid w:val="004B37B6"/>
    <w:rsid w:val="004C35B0"/>
    <w:rsid w:val="004D0E31"/>
    <w:rsid w:val="004D6429"/>
    <w:rsid w:val="004D77E5"/>
    <w:rsid w:val="004E06B7"/>
    <w:rsid w:val="004E0B88"/>
    <w:rsid w:val="004E422A"/>
    <w:rsid w:val="004F0A64"/>
    <w:rsid w:val="004F6F2A"/>
    <w:rsid w:val="005015C4"/>
    <w:rsid w:val="00501AEC"/>
    <w:rsid w:val="005043C1"/>
    <w:rsid w:val="00505747"/>
    <w:rsid w:val="005065AC"/>
    <w:rsid w:val="00510DB7"/>
    <w:rsid w:val="00515C70"/>
    <w:rsid w:val="005176A5"/>
    <w:rsid w:val="00522EF4"/>
    <w:rsid w:val="00522EFE"/>
    <w:rsid w:val="00524664"/>
    <w:rsid w:val="00531551"/>
    <w:rsid w:val="00531A53"/>
    <w:rsid w:val="005331AD"/>
    <w:rsid w:val="0053431C"/>
    <w:rsid w:val="0053471E"/>
    <w:rsid w:val="00543793"/>
    <w:rsid w:val="005514B7"/>
    <w:rsid w:val="00555E23"/>
    <w:rsid w:val="00566E97"/>
    <w:rsid w:val="00572CCF"/>
    <w:rsid w:val="00583FA5"/>
    <w:rsid w:val="005855D1"/>
    <w:rsid w:val="005873CF"/>
    <w:rsid w:val="00591B10"/>
    <w:rsid w:val="00596C85"/>
    <w:rsid w:val="005975ED"/>
    <w:rsid w:val="005B19BA"/>
    <w:rsid w:val="005B4913"/>
    <w:rsid w:val="005B4EE1"/>
    <w:rsid w:val="005C2D48"/>
    <w:rsid w:val="005E08A1"/>
    <w:rsid w:val="005E0A9F"/>
    <w:rsid w:val="005E1DEB"/>
    <w:rsid w:val="005E40ED"/>
    <w:rsid w:val="005E70B4"/>
    <w:rsid w:val="005E7F57"/>
    <w:rsid w:val="005E7F5B"/>
    <w:rsid w:val="005F14E1"/>
    <w:rsid w:val="00602EC2"/>
    <w:rsid w:val="006063D8"/>
    <w:rsid w:val="00615D13"/>
    <w:rsid w:val="006164DF"/>
    <w:rsid w:val="00621A6F"/>
    <w:rsid w:val="00632071"/>
    <w:rsid w:val="006325E9"/>
    <w:rsid w:val="00632806"/>
    <w:rsid w:val="00641208"/>
    <w:rsid w:val="00645C12"/>
    <w:rsid w:val="00647222"/>
    <w:rsid w:val="00647AF6"/>
    <w:rsid w:val="00652CAB"/>
    <w:rsid w:val="00655A50"/>
    <w:rsid w:val="00655E04"/>
    <w:rsid w:val="00661E9A"/>
    <w:rsid w:val="00662A9E"/>
    <w:rsid w:val="00663E0B"/>
    <w:rsid w:val="00663F11"/>
    <w:rsid w:val="00670E61"/>
    <w:rsid w:val="0067577B"/>
    <w:rsid w:val="006777D1"/>
    <w:rsid w:val="00680B50"/>
    <w:rsid w:val="00683B4C"/>
    <w:rsid w:val="00686C1C"/>
    <w:rsid w:val="00695B3C"/>
    <w:rsid w:val="00696ECE"/>
    <w:rsid w:val="006A017C"/>
    <w:rsid w:val="006A0D11"/>
    <w:rsid w:val="006A4D38"/>
    <w:rsid w:val="006B4A65"/>
    <w:rsid w:val="006B5433"/>
    <w:rsid w:val="006C361D"/>
    <w:rsid w:val="006D4FC5"/>
    <w:rsid w:val="006D5F31"/>
    <w:rsid w:val="006E413E"/>
    <w:rsid w:val="006E4B54"/>
    <w:rsid w:val="006F48F4"/>
    <w:rsid w:val="00705D98"/>
    <w:rsid w:val="00712975"/>
    <w:rsid w:val="00713EC9"/>
    <w:rsid w:val="00720659"/>
    <w:rsid w:val="007216FB"/>
    <w:rsid w:val="00726A25"/>
    <w:rsid w:val="00730268"/>
    <w:rsid w:val="0073230C"/>
    <w:rsid w:val="00735358"/>
    <w:rsid w:val="007504F5"/>
    <w:rsid w:val="00755C89"/>
    <w:rsid w:val="00763F75"/>
    <w:rsid w:val="00770727"/>
    <w:rsid w:val="00784FB1"/>
    <w:rsid w:val="007861A6"/>
    <w:rsid w:val="007875D2"/>
    <w:rsid w:val="007939D8"/>
    <w:rsid w:val="00796DEC"/>
    <w:rsid w:val="007A1569"/>
    <w:rsid w:val="007A78F2"/>
    <w:rsid w:val="007B0404"/>
    <w:rsid w:val="007B1840"/>
    <w:rsid w:val="007B22F0"/>
    <w:rsid w:val="007B5776"/>
    <w:rsid w:val="007C240E"/>
    <w:rsid w:val="007C491F"/>
    <w:rsid w:val="007C6DA6"/>
    <w:rsid w:val="007D006D"/>
    <w:rsid w:val="007D3198"/>
    <w:rsid w:val="007D32F9"/>
    <w:rsid w:val="007F2C97"/>
    <w:rsid w:val="007F6345"/>
    <w:rsid w:val="0080664E"/>
    <w:rsid w:val="00807D9B"/>
    <w:rsid w:val="0082314F"/>
    <w:rsid w:val="00831721"/>
    <w:rsid w:val="00832B2F"/>
    <w:rsid w:val="008340C9"/>
    <w:rsid w:val="0083460C"/>
    <w:rsid w:val="008347BF"/>
    <w:rsid w:val="0083656C"/>
    <w:rsid w:val="00846C49"/>
    <w:rsid w:val="00855D83"/>
    <w:rsid w:val="0085601B"/>
    <w:rsid w:val="00857631"/>
    <w:rsid w:val="00866963"/>
    <w:rsid w:val="00871059"/>
    <w:rsid w:val="008719EE"/>
    <w:rsid w:val="00875E05"/>
    <w:rsid w:val="00885E9D"/>
    <w:rsid w:val="00885F2B"/>
    <w:rsid w:val="008906D6"/>
    <w:rsid w:val="00895913"/>
    <w:rsid w:val="008A16F7"/>
    <w:rsid w:val="008A4B13"/>
    <w:rsid w:val="008A69C4"/>
    <w:rsid w:val="008B3EDC"/>
    <w:rsid w:val="008D03DD"/>
    <w:rsid w:val="008D6D79"/>
    <w:rsid w:val="008D75B5"/>
    <w:rsid w:val="008E038C"/>
    <w:rsid w:val="008E254C"/>
    <w:rsid w:val="008E357E"/>
    <w:rsid w:val="00900F61"/>
    <w:rsid w:val="009065C5"/>
    <w:rsid w:val="00906C4C"/>
    <w:rsid w:val="009124D9"/>
    <w:rsid w:val="009131B3"/>
    <w:rsid w:val="00916A3C"/>
    <w:rsid w:val="00922ABA"/>
    <w:rsid w:val="00923914"/>
    <w:rsid w:val="0092516E"/>
    <w:rsid w:val="0092743F"/>
    <w:rsid w:val="009344C2"/>
    <w:rsid w:val="009404F9"/>
    <w:rsid w:val="00941A68"/>
    <w:rsid w:val="00946D4C"/>
    <w:rsid w:val="00951A00"/>
    <w:rsid w:val="00951E31"/>
    <w:rsid w:val="00952851"/>
    <w:rsid w:val="0096220F"/>
    <w:rsid w:val="00965A6E"/>
    <w:rsid w:val="00966C97"/>
    <w:rsid w:val="009817C3"/>
    <w:rsid w:val="009829BA"/>
    <w:rsid w:val="00984E50"/>
    <w:rsid w:val="00986354"/>
    <w:rsid w:val="00986D49"/>
    <w:rsid w:val="00987057"/>
    <w:rsid w:val="00991AF4"/>
    <w:rsid w:val="009A31C9"/>
    <w:rsid w:val="009A5E83"/>
    <w:rsid w:val="009A796C"/>
    <w:rsid w:val="009B38DB"/>
    <w:rsid w:val="009C5340"/>
    <w:rsid w:val="009C5C12"/>
    <w:rsid w:val="009C6A27"/>
    <w:rsid w:val="009E16CF"/>
    <w:rsid w:val="009F0800"/>
    <w:rsid w:val="009F0CB5"/>
    <w:rsid w:val="009F4F0F"/>
    <w:rsid w:val="009F7BEA"/>
    <w:rsid w:val="00A01048"/>
    <w:rsid w:val="00A03BCD"/>
    <w:rsid w:val="00A044D1"/>
    <w:rsid w:val="00A07020"/>
    <w:rsid w:val="00A1283D"/>
    <w:rsid w:val="00A15966"/>
    <w:rsid w:val="00A23142"/>
    <w:rsid w:val="00A252C4"/>
    <w:rsid w:val="00A3038F"/>
    <w:rsid w:val="00A31719"/>
    <w:rsid w:val="00A42D8D"/>
    <w:rsid w:val="00A43466"/>
    <w:rsid w:val="00A43D5D"/>
    <w:rsid w:val="00A5402A"/>
    <w:rsid w:val="00A54EF9"/>
    <w:rsid w:val="00A55966"/>
    <w:rsid w:val="00A567FD"/>
    <w:rsid w:val="00A575CB"/>
    <w:rsid w:val="00A62049"/>
    <w:rsid w:val="00A63552"/>
    <w:rsid w:val="00A64A87"/>
    <w:rsid w:val="00A67731"/>
    <w:rsid w:val="00A67C3E"/>
    <w:rsid w:val="00A7013A"/>
    <w:rsid w:val="00A767D1"/>
    <w:rsid w:val="00A7694A"/>
    <w:rsid w:val="00A80899"/>
    <w:rsid w:val="00AA1CA8"/>
    <w:rsid w:val="00AB0F71"/>
    <w:rsid w:val="00AC56D5"/>
    <w:rsid w:val="00AD02FE"/>
    <w:rsid w:val="00AD4CE4"/>
    <w:rsid w:val="00AD64EE"/>
    <w:rsid w:val="00AD716C"/>
    <w:rsid w:val="00AE14EA"/>
    <w:rsid w:val="00AE4D85"/>
    <w:rsid w:val="00AE7791"/>
    <w:rsid w:val="00AF471F"/>
    <w:rsid w:val="00AF68AC"/>
    <w:rsid w:val="00B0760F"/>
    <w:rsid w:val="00B16871"/>
    <w:rsid w:val="00B247C9"/>
    <w:rsid w:val="00B30409"/>
    <w:rsid w:val="00B340C7"/>
    <w:rsid w:val="00B42C9F"/>
    <w:rsid w:val="00B44C6D"/>
    <w:rsid w:val="00B44FA7"/>
    <w:rsid w:val="00B46E0A"/>
    <w:rsid w:val="00B51C1F"/>
    <w:rsid w:val="00B540A2"/>
    <w:rsid w:val="00B55CF9"/>
    <w:rsid w:val="00B667A9"/>
    <w:rsid w:val="00B70142"/>
    <w:rsid w:val="00B73D8C"/>
    <w:rsid w:val="00B7523E"/>
    <w:rsid w:val="00B75D7E"/>
    <w:rsid w:val="00B7612E"/>
    <w:rsid w:val="00B80215"/>
    <w:rsid w:val="00B8054D"/>
    <w:rsid w:val="00B82423"/>
    <w:rsid w:val="00B8607F"/>
    <w:rsid w:val="00B87B01"/>
    <w:rsid w:val="00B97301"/>
    <w:rsid w:val="00B97D27"/>
    <w:rsid w:val="00BA0CF1"/>
    <w:rsid w:val="00BA2BAB"/>
    <w:rsid w:val="00BA57D9"/>
    <w:rsid w:val="00BA7139"/>
    <w:rsid w:val="00BB66CA"/>
    <w:rsid w:val="00BC29AB"/>
    <w:rsid w:val="00BD5D96"/>
    <w:rsid w:val="00BE2CF1"/>
    <w:rsid w:val="00BE5770"/>
    <w:rsid w:val="00BF3E64"/>
    <w:rsid w:val="00BF4595"/>
    <w:rsid w:val="00C145CB"/>
    <w:rsid w:val="00C1531F"/>
    <w:rsid w:val="00C213C6"/>
    <w:rsid w:val="00C23282"/>
    <w:rsid w:val="00C23325"/>
    <w:rsid w:val="00C32563"/>
    <w:rsid w:val="00C34CD6"/>
    <w:rsid w:val="00C409C0"/>
    <w:rsid w:val="00C60ACF"/>
    <w:rsid w:val="00C62CE2"/>
    <w:rsid w:val="00C62F28"/>
    <w:rsid w:val="00C64180"/>
    <w:rsid w:val="00C67209"/>
    <w:rsid w:val="00C70743"/>
    <w:rsid w:val="00C76A29"/>
    <w:rsid w:val="00C77B0A"/>
    <w:rsid w:val="00C87DFC"/>
    <w:rsid w:val="00CA6829"/>
    <w:rsid w:val="00CB64FC"/>
    <w:rsid w:val="00CC33DB"/>
    <w:rsid w:val="00CC34FB"/>
    <w:rsid w:val="00CC5EC9"/>
    <w:rsid w:val="00CE08BC"/>
    <w:rsid w:val="00CE1742"/>
    <w:rsid w:val="00CE6C2C"/>
    <w:rsid w:val="00CF2C33"/>
    <w:rsid w:val="00CF4D19"/>
    <w:rsid w:val="00D0527B"/>
    <w:rsid w:val="00D063F0"/>
    <w:rsid w:val="00D0686B"/>
    <w:rsid w:val="00D07FB6"/>
    <w:rsid w:val="00D1098D"/>
    <w:rsid w:val="00D12649"/>
    <w:rsid w:val="00D1395B"/>
    <w:rsid w:val="00D15CAC"/>
    <w:rsid w:val="00D16346"/>
    <w:rsid w:val="00D207EB"/>
    <w:rsid w:val="00D21B5D"/>
    <w:rsid w:val="00D21B6E"/>
    <w:rsid w:val="00D274E1"/>
    <w:rsid w:val="00D2797A"/>
    <w:rsid w:val="00D3441D"/>
    <w:rsid w:val="00D352A2"/>
    <w:rsid w:val="00D36C67"/>
    <w:rsid w:val="00D40542"/>
    <w:rsid w:val="00D474CB"/>
    <w:rsid w:val="00D475FB"/>
    <w:rsid w:val="00D55F6E"/>
    <w:rsid w:val="00D57CF3"/>
    <w:rsid w:val="00D62813"/>
    <w:rsid w:val="00D77262"/>
    <w:rsid w:val="00D8209A"/>
    <w:rsid w:val="00D82253"/>
    <w:rsid w:val="00D85166"/>
    <w:rsid w:val="00D87A5D"/>
    <w:rsid w:val="00D92605"/>
    <w:rsid w:val="00DA50F6"/>
    <w:rsid w:val="00DA7E77"/>
    <w:rsid w:val="00DB29FD"/>
    <w:rsid w:val="00DB3723"/>
    <w:rsid w:val="00DB4D62"/>
    <w:rsid w:val="00DB7848"/>
    <w:rsid w:val="00DB7E00"/>
    <w:rsid w:val="00DC1936"/>
    <w:rsid w:val="00DC2BD0"/>
    <w:rsid w:val="00DC2F16"/>
    <w:rsid w:val="00DD133B"/>
    <w:rsid w:val="00DE096B"/>
    <w:rsid w:val="00DE1720"/>
    <w:rsid w:val="00DF5B2C"/>
    <w:rsid w:val="00E03D33"/>
    <w:rsid w:val="00E049FA"/>
    <w:rsid w:val="00E10A7F"/>
    <w:rsid w:val="00E10D56"/>
    <w:rsid w:val="00E26CFC"/>
    <w:rsid w:val="00E319EA"/>
    <w:rsid w:val="00E35C0F"/>
    <w:rsid w:val="00E40698"/>
    <w:rsid w:val="00E43037"/>
    <w:rsid w:val="00E479E3"/>
    <w:rsid w:val="00E51930"/>
    <w:rsid w:val="00E570D0"/>
    <w:rsid w:val="00E60E47"/>
    <w:rsid w:val="00E641E5"/>
    <w:rsid w:val="00E64676"/>
    <w:rsid w:val="00E65B9C"/>
    <w:rsid w:val="00E66226"/>
    <w:rsid w:val="00E67553"/>
    <w:rsid w:val="00E770DD"/>
    <w:rsid w:val="00E816E6"/>
    <w:rsid w:val="00E83930"/>
    <w:rsid w:val="00E83FC3"/>
    <w:rsid w:val="00E84E16"/>
    <w:rsid w:val="00E85F04"/>
    <w:rsid w:val="00E85F73"/>
    <w:rsid w:val="00EA1464"/>
    <w:rsid w:val="00EA32C6"/>
    <w:rsid w:val="00EA36F6"/>
    <w:rsid w:val="00EA60D2"/>
    <w:rsid w:val="00EA7177"/>
    <w:rsid w:val="00EB131A"/>
    <w:rsid w:val="00EB326B"/>
    <w:rsid w:val="00EB3E4E"/>
    <w:rsid w:val="00EB6086"/>
    <w:rsid w:val="00EC3A61"/>
    <w:rsid w:val="00ED03CD"/>
    <w:rsid w:val="00EE2B53"/>
    <w:rsid w:val="00EE3BDF"/>
    <w:rsid w:val="00EF26B0"/>
    <w:rsid w:val="00F1068F"/>
    <w:rsid w:val="00F163D7"/>
    <w:rsid w:val="00F2604E"/>
    <w:rsid w:val="00F30797"/>
    <w:rsid w:val="00F30DDE"/>
    <w:rsid w:val="00F32AD6"/>
    <w:rsid w:val="00F41133"/>
    <w:rsid w:val="00F44D91"/>
    <w:rsid w:val="00F52433"/>
    <w:rsid w:val="00F536ED"/>
    <w:rsid w:val="00F556F7"/>
    <w:rsid w:val="00F56873"/>
    <w:rsid w:val="00FA0417"/>
    <w:rsid w:val="00FA4E1C"/>
    <w:rsid w:val="00FB32F4"/>
    <w:rsid w:val="00FB3C87"/>
    <w:rsid w:val="00FC3DC6"/>
    <w:rsid w:val="00FC4053"/>
    <w:rsid w:val="00FC40A4"/>
    <w:rsid w:val="00FC70E7"/>
    <w:rsid w:val="00FC7116"/>
    <w:rsid w:val="00FD17E9"/>
    <w:rsid w:val="00FD24FC"/>
    <w:rsid w:val="00FD2953"/>
    <w:rsid w:val="00FD3312"/>
    <w:rsid w:val="00FD5A01"/>
    <w:rsid w:val="00FD65CE"/>
    <w:rsid w:val="00FE11AF"/>
    <w:rsid w:val="00FE557E"/>
    <w:rsid w:val="00FE5C55"/>
    <w:rsid w:val="00FF6A3B"/>
    <w:rsid w:val="00FF7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C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7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F78"/>
  </w:style>
  <w:style w:type="paragraph" w:styleId="Footer">
    <w:name w:val="footer"/>
    <w:basedOn w:val="Normal"/>
    <w:link w:val="FooterChar"/>
    <w:uiPriority w:val="99"/>
    <w:unhideWhenUsed/>
    <w:rsid w:val="003F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F78"/>
  </w:style>
  <w:style w:type="character" w:styleId="Hyperlink">
    <w:name w:val="Hyperlink"/>
    <w:basedOn w:val="DefaultParagraphFont"/>
    <w:uiPriority w:val="99"/>
    <w:unhideWhenUsed/>
    <w:rsid w:val="0007405B"/>
    <w:rPr>
      <w:color w:val="0000FF" w:themeColor="hyperlink"/>
      <w:u w:val="single"/>
    </w:rPr>
  </w:style>
  <w:style w:type="character" w:styleId="Emphasis">
    <w:name w:val="Emphasis"/>
    <w:basedOn w:val="DefaultParagraphFont"/>
    <w:uiPriority w:val="20"/>
    <w:qFormat/>
    <w:rsid w:val="00505747"/>
    <w:rPr>
      <w:i/>
      <w:iCs/>
    </w:rPr>
  </w:style>
  <w:style w:type="paragraph" w:customStyle="1" w:styleId="APAReference">
    <w:name w:val="APA Reference"/>
    <w:basedOn w:val="Normal"/>
    <w:rsid w:val="00984E50"/>
    <w:pPr>
      <w:overflowPunct w:val="0"/>
      <w:autoSpaceDE w:val="0"/>
      <w:autoSpaceDN w:val="0"/>
      <w:adjustRightInd w:val="0"/>
      <w:spacing w:after="0"/>
      <w:ind w:left="720" w:hanging="720"/>
      <w:textAlignment w:val="baseline"/>
    </w:pPr>
    <w:rPr>
      <w:rFonts w:eastAsia="Times New Roman" w:cs="Times New Roman"/>
      <w:szCs w:val="20"/>
    </w:rPr>
  </w:style>
  <w:style w:type="paragraph" w:styleId="NormalWeb">
    <w:name w:val="Normal (Web)"/>
    <w:basedOn w:val="Normal"/>
    <w:uiPriority w:val="99"/>
    <w:unhideWhenUsed/>
    <w:rsid w:val="00984E50"/>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6F18"/>
    <w:pPr>
      <w:spacing w:after="0" w:line="240" w:lineRule="auto"/>
    </w:pPr>
  </w:style>
  <w:style w:type="character" w:styleId="CommentReference">
    <w:name w:val="annotation reference"/>
    <w:basedOn w:val="DefaultParagraphFont"/>
    <w:uiPriority w:val="99"/>
    <w:semiHidden/>
    <w:unhideWhenUsed/>
    <w:rsid w:val="00A575CB"/>
    <w:rPr>
      <w:sz w:val="16"/>
      <w:szCs w:val="16"/>
    </w:rPr>
  </w:style>
  <w:style w:type="paragraph" w:styleId="CommentText">
    <w:name w:val="annotation text"/>
    <w:basedOn w:val="Normal"/>
    <w:link w:val="CommentTextChar"/>
    <w:uiPriority w:val="99"/>
    <w:semiHidden/>
    <w:unhideWhenUsed/>
    <w:rsid w:val="00A575CB"/>
    <w:pPr>
      <w:spacing w:line="240" w:lineRule="auto"/>
    </w:pPr>
    <w:rPr>
      <w:sz w:val="20"/>
      <w:szCs w:val="20"/>
    </w:rPr>
  </w:style>
  <w:style w:type="character" w:customStyle="1" w:styleId="CommentTextChar">
    <w:name w:val="Comment Text Char"/>
    <w:basedOn w:val="DefaultParagraphFont"/>
    <w:link w:val="CommentText"/>
    <w:uiPriority w:val="99"/>
    <w:semiHidden/>
    <w:rsid w:val="00A575CB"/>
    <w:rPr>
      <w:sz w:val="20"/>
      <w:szCs w:val="20"/>
    </w:rPr>
  </w:style>
  <w:style w:type="paragraph" w:styleId="CommentSubject">
    <w:name w:val="annotation subject"/>
    <w:basedOn w:val="CommentText"/>
    <w:next w:val="CommentText"/>
    <w:link w:val="CommentSubjectChar"/>
    <w:uiPriority w:val="99"/>
    <w:semiHidden/>
    <w:unhideWhenUsed/>
    <w:rsid w:val="00A575CB"/>
    <w:rPr>
      <w:b/>
      <w:bCs/>
    </w:rPr>
  </w:style>
  <w:style w:type="character" w:customStyle="1" w:styleId="CommentSubjectChar">
    <w:name w:val="Comment Subject Char"/>
    <w:basedOn w:val="CommentTextChar"/>
    <w:link w:val="CommentSubject"/>
    <w:uiPriority w:val="99"/>
    <w:semiHidden/>
    <w:rsid w:val="00A575CB"/>
    <w:rPr>
      <w:b/>
      <w:bCs/>
      <w:sz w:val="20"/>
      <w:szCs w:val="20"/>
    </w:rPr>
  </w:style>
  <w:style w:type="paragraph" w:styleId="BalloonText">
    <w:name w:val="Balloon Text"/>
    <w:basedOn w:val="Normal"/>
    <w:link w:val="BalloonTextChar"/>
    <w:uiPriority w:val="99"/>
    <w:semiHidden/>
    <w:unhideWhenUsed/>
    <w:rsid w:val="00A5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5CB"/>
    <w:rPr>
      <w:rFonts w:ascii="Tahoma" w:hAnsi="Tahoma" w:cs="Tahoma"/>
      <w:sz w:val="16"/>
      <w:szCs w:val="16"/>
    </w:rPr>
  </w:style>
  <w:style w:type="character" w:customStyle="1" w:styleId="UnresolvedMention1">
    <w:name w:val="Unresolved Mention1"/>
    <w:basedOn w:val="DefaultParagraphFont"/>
    <w:uiPriority w:val="99"/>
    <w:semiHidden/>
    <w:unhideWhenUsed/>
    <w:rsid w:val="004B37B6"/>
    <w:rPr>
      <w:color w:val="605E5C"/>
      <w:shd w:val="clear" w:color="auto" w:fill="E1DFDD"/>
    </w:rPr>
  </w:style>
  <w:style w:type="paragraph" w:styleId="Caption">
    <w:name w:val="caption"/>
    <w:basedOn w:val="Normal"/>
    <w:next w:val="Normal"/>
    <w:uiPriority w:val="35"/>
    <w:unhideWhenUsed/>
    <w:qFormat/>
    <w:rsid w:val="00422568"/>
    <w:pPr>
      <w:spacing w:line="240" w:lineRule="auto"/>
    </w:pPr>
    <w:rPr>
      <w:i/>
      <w:iCs/>
      <w:color w:val="1F497D" w:themeColor="text2"/>
      <w:sz w:val="18"/>
      <w:szCs w:val="18"/>
    </w:rPr>
  </w:style>
  <w:style w:type="paragraph" w:styleId="ListParagraph">
    <w:name w:val="List Paragraph"/>
    <w:basedOn w:val="Normal"/>
    <w:uiPriority w:val="34"/>
    <w:qFormat/>
    <w:rsid w:val="00A80899"/>
    <w:pPr>
      <w:ind w:left="720"/>
      <w:contextualSpacing/>
    </w:pPr>
  </w:style>
  <w:style w:type="character" w:styleId="UnresolvedMention">
    <w:name w:val="Unresolved Mention"/>
    <w:basedOn w:val="DefaultParagraphFont"/>
    <w:uiPriority w:val="99"/>
    <w:semiHidden/>
    <w:unhideWhenUsed/>
    <w:rsid w:val="00384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045">
      <w:bodyDiv w:val="1"/>
      <w:marLeft w:val="0"/>
      <w:marRight w:val="0"/>
      <w:marTop w:val="0"/>
      <w:marBottom w:val="0"/>
      <w:divBdr>
        <w:top w:val="none" w:sz="0" w:space="0" w:color="auto"/>
        <w:left w:val="none" w:sz="0" w:space="0" w:color="auto"/>
        <w:bottom w:val="none" w:sz="0" w:space="0" w:color="auto"/>
        <w:right w:val="none" w:sz="0" w:space="0" w:color="auto"/>
      </w:divBdr>
    </w:div>
    <w:div w:id="344675600">
      <w:bodyDiv w:val="1"/>
      <w:marLeft w:val="0"/>
      <w:marRight w:val="0"/>
      <w:marTop w:val="0"/>
      <w:marBottom w:val="0"/>
      <w:divBdr>
        <w:top w:val="none" w:sz="0" w:space="0" w:color="auto"/>
        <w:left w:val="none" w:sz="0" w:space="0" w:color="auto"/>
        <w:bottom w:val="none" w:sz="0" w:space="0" w:color="auto"/>
        <w:right w:val="none" w:sz="0" w:space="0" w:color="auto"/>
      </w:divBdr>
    </w:div>
    <w:div w:id="587614680">
      <w:bodyDiv w:val="1"/>
      <w:marLeft w:val="0"/>
      <w:marRight w:val="0"/>
      <w:marTop w:val="0"/>
      <w:marBottom w:val="0"/>
      <w:divBdr>
        <w:top w:val="none" w:sz="0" w:space="0" w:color="auto"/>
        <w:left w:val="none" w:sz="0" w:space="0" w:color="auto"/>
        <w:bottom w:val="none" w:sz="0" w:space="0" w:color="auto"/>
        <w:right w:val="none" w:sz="0" w:space="0" w:color="auto"/>
      </w:divBdr>
    </w:div>
    <w:div w:id="698622529">
      <w:bodyDiv w:val="1"/>
      <w:marLeft w:val="0"/>
      <w:marRight w:val="0"/>
      <w:marTop w:val="0"/>
      <w:marBottom w:val="0"/>
      <w:divBdr>
        <w:top w:val="none" w:sz="0" w:space="0" w:color="auto"/>
        <w:left w:val="none" w:sz="0" w:space="0" w:color="auto"/>
        <w:bottom w:val="none" w:sz="0" w:space="0" w:color="auto"/>
        <w:right w:val="none" w:sz="0" w:space="0" w:color="auto"/>
      </w:divBdr>
    </w:div>
    <w:div w:id="794182755">
      <w:bodyDiv w:val="1"/>
      <w:marLeft w:val="0"/>
      <w:marRight w:val="0"/>
      <w:marTop w:val="0"/>
      <w:marBottom w:val="0"/>
      <w:divBdr>
        <w:top w:val="none" w:sz="0" w:space="0" w:color="auto"/>
        <w:left w:val="none" w:sz="0" w:space="0" w:color="auto"/>
        <w:bottom w:val="none" w:sz="0" w:space="0" w:color="auto"/>
        <w:right w:val="none" w:sz="0" w:space="0" w:color="auto"/>
      </w:divBdr>
    </w:div>
    <w:div w:id="838157533">
      <w:bodyDiv w:val="1"/>
      <w:marLeft w:val="0"/>
      <w:marRight w:val="0"/>
      <w:marTop w:val="0"/>
      <w:marBottom w:val="0"/>
      <w:divBdr>
        <w:top w:val="none" w:sz="0" w:space="0" w:color="auto"/>
        <w:left w:val="none" w:sz="0" w:space="0" w:color="auto"/>
        <w:bottom w:val="none" w:sz="0" w:space="0" w:color="auto"/>
        <w:right w:val="none" w:sz="0" w:space="0" w:color="auto"/>
      </w:divBdr>
    </w:div>
    <w:div w:id="887883991">
      <w:bodyDiv w:val="1"/>
      <w:marLeft w:val="0"/>
      <w:marRight w:val="0"/>
      <w:marTop w:val="0"/>
      <w:marBottom w:val="0"/>
      <w:divBdr>
        <w:top w:val="none" w:sz="0" w:space="0" w:color="auto"/>
        <w:left w:val="none" w:sz="0" w:space="0" w:color="auto"/>
        <w:bottom w:val="none" w:sz="0" w:space="0" w:color="auto"/>
        <w:right w:val="none" w:sz="0" w:space="0" w:color="auto"/>
      </w:divBdr>
    </w:div>
    <w:div w:id="967127748">
      <w:bodyDiv w:val="1"/>
      <w:marLeft w:val="0"/>
      <w:marRight w:val="0"/>
      <w:marTop w:val="0"/>
      <w:marBottom w:val="0"/>
      <w:divBdr>
        <w:top w:val="none" w:sz="0" w:space="0" w:color="auto"/>
        <w:left w:val="none" w:sz="0" w:space="0" w:color="auto"/>
        <w:bottom w:val="none" w:sz="0" w:space="0" w:color="auto"/>
        <w:right w:val="none" w:sz="0" w:space="0" w:color="auto"/>
      </w:divBdr>
    </w:div>
    <w:div w:id="1159613451">
      <w:bodyDiv w:val="1"/>
      <w:marLeft w:val="0"/>
      <w:marRight w:val="0"/>
      <w:marTop w:val="0"/>
      <w:marBottom w:val="0"/>
      <w:divBdr>
        <w:top w:val="none" w:sz="0" w:space="0" w:color="auto"/>
        <w:left w:val="none" w:sz="0" w:space="0" w:color="auto"/>
        <w:bottom w:val="none" w:sz="0" w:space="0" w:color="auto"/>
        <w:right w:val="none" w:sz="0" w:space="0" w:color="auto"/>
      </w:divBdr>
    </w:div>
    <w:div w:id="1179733942">
      <w:bodyDiv w:val="1"/>
      <w:marLeft w:val="0"/>
      <w:marRight w:val="0"/>
      <w:marTop w:val="0"/>
      <w:marBottom w:val="0"/>
      <w:divBdr>
        <w:top w:val="none" w:sz="0" w:space="0" w:color="auto"/>
        <w:left w:val="none" w:sz="0" w:space="0" w:color="auto"/>
        <w:bottom w:val="none" w:sz="0" w:space="0" w:color="auto"/>
        <w:right w:val="none" w:sz="0" w:space="0" w:color="auto"/>
      </w:divBdr>
    </w:div>
    <w:div w:id="1478448002">
      <w:bodyDiv w:val="1"/>
      <w:marLeft w:val="0"/>
      <w:marRight w:val="0"/>
      <w:marTop w:val="0"/>
      <w:marBottom w:val="0"/>
      <w:divBdr>
        <w:top w:val="none" w:sz="0" w:space="0" w:color="auto"/>
        <w:left w:val="none" w:sz="0" w:space="0" w:color="auto"/>
        <w:bottom w:val="none" w:sz="0" w:space="0" w:color="auto"/>
        <w:right w:val="none" w:sz="0" w:space="0" w:color="auto"/>
      </w:divBdr>
    </w:div>
    <w:div w:id="1573807100">
      <w:bodyDiv w:val="1"/>
      <w:marLeft w:val="0"/>
      <w:marRight w:val="0"/>
      <w:marTop w:val="0"/>
      <w:marBottom w:val="0"/>
      <w:divBdr>
        <w:top w:val="none" w:sz="0" w:space="0" w:color="auto"/>
        <w:left w:val="none" w:sz="0" w:space="0" w:color="auto"/>
        <w:bottom w:val="none" w:sz="0" w:space="0" w:color="auto"/>
        <w:right w:val="none" w:sz="0" w:space="0" w:color="auto"/>
      </w:divBdr>
    </w:div>
    <w:div w:id="1796943752">
      <w:bodyDiv w:val="1"/>
      <w:marLeft w:val="0"/>
      <w:marRight w:val="0"/>
      <w:marTop w:val="0"/>
      <w:marBottom w:val="0"/>
      <w:divBdr>
        <w:top w:val="none" w:sz="0" w:space="0" w:color="auto"/>
        <w:left w:val="none" w:sz="0" w:space="0" w:color="auto"/>
        <w:bottom w:val="none" w:sz="0" w:space="0" w:color="auto"/>
        <w:right w:val="none" w:sz="0" w:space="0" w:color="auto"/>
      </w:divBdr>
    </w:div>
    <w:div w:id="1919943552">
      <w:bodyDiv w:val="1"/>
      <w:marLeft w:val="0"/>
      <w:marRight w:val="0"/>
      <w:marTop w:val="0"/>
      <w:marBottom w:val="0"/>
      <w:divBdr>
        <w:top w:val="none" w:sz="0" w:space="0" w:color="auto"/>
        <w:left w:val="none" w:sz="0" w:space="0" w:color="auto"/>
        <w:bottom w:val="none" w:sz="0" w:space="0" w:color="auto"/>
        <w:right w:val="none" w:sz="0" w:space="0" w:color="auto"/>
      </w:divBdr>
    </w:div>
    <w:div w:id="1980911642">
      <w:bodyDiv w:val="1"/>
      <w:marLeft w:val="0"/>
      <w:marRight w:val="0"/>
      <w:marTop w:val="0"/>
      <w:marBottom w:val="0"/>
      <w:divBdr>
        <w:top w:val="none" w:sz="0" w:space="0" w:color="auto"/>
        <w:left w:val="none" w:sz="0" w:space="0" w:color="auto"/>
        <w:bottom w:val="none" w:sz="0" w:space="0" w:color="auto"/>
        <w:right w:val="none" w:sz="0" w:space="0" w:color="auto"/>
      </w:divBdr>
    </w:div>
    <w:div w:id="2081100557">
      <w:bodyDiv w:val="1"/>
      <w:marLeft w:val="0"/>
      <w:marRight w:val="0"/>
      <w:marTop w:val="0"/>
      <w:marBottom w:val="0"/>
      <w:divBdr>
        <w:top w:val="none" w:sz="0" w:space="0" w:color="auto"/>
        <w:left w:val="none" w:sz="0" w:space="0" w:color="auto"/>
        <w:bottom w:val="none" w:sz="0" w:space="0" w:color="auto"/>
        <w:right w:val="none" w:sz="0" w:space="0" w:color="auto"/>
      </w:divBdr>
    </w:div>
    <w:div w:id="21123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garcia/Documents/GitHub/python/CSCV%20471/Module%201/GarciaJ_Week1HW_Cybv47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1E6B5-D1ED-443D-8195-651BA500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GarciaJ_Week1HW_Cybv471.dotx</Template>
  <TotalTime>0</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2023-09-18T05:52:00Z</dcterms:created>
  <dcterms:modified xsi:type="dcterms:W3CDTF">2023-09-18T06:31:00Z</dcterms:modified>
</cp:coreProperties>
</file>